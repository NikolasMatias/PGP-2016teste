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D46771" w:rsidRPr="00D147DA" w:rsidRDefault="00D46771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D46771" w:rsidRPr="00D147DA" w:rsidRDefault="00D46771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3F317DAA" w14:textId="65074659" w:rsidR="00B568A0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2226770" w:history="1">
        <w:r w:rsidR="00B568A0" w:rsidRPr="00B531C4">
          <w:rPr>
            <w:rStyle w:val="Hyperlink"/>
            <w:noProof/>
          </w:rPr>
          <w:t>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Introdução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68AEBB8C" w14:textId="62C89A86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1" w:history="1">
        <w:r w:rsidR="00B568A0" w:rsidRPr="00B531C4">
          <w:rPr>
            <w:rStyle w:val="Hyperlink"/>
            <w:noProof/>
          </w:rPr>
          <w:t>1.1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Visão Geral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125DCD11" w14:textId="21314F23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2" w:history="1">
        <w:r w:rsidR="00B568A0" w:rsidRPr="00B531C4">
          <w:rPr>
            <w:rStyle w:val="Hyperlink"/>
            <w:noProof/>
          </w:rPr>
          <w:t>1.2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Escopo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3390CB89" w14:textId="649F82EA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3" w:history="1">
        <w:r w:rsidR="00B568A0" w:rsidRPr="00B531C4">
          <w:rPr>
            <w:rStyle w:val="Hyperlink"/>
            <w:noProof/>
          </w:rPr>
          <w:t>1.3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Acrônimos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54DD0FC0" w14:textId="47A6AC9B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4" w:history="1">
        <w:r w:rsidR="00B568A0" w:rsidRPr="00B531C4">
          <w:rPr>
            <w:rStyle w:val="Hyperlink"/>
            <w:noProof/>
          </w:rPr>
          <w:t>2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Ambiente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3FB20F71" w14:textId="6920A239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5" w:history="1">
        <w:r w:rsidR="00B568A0" w:rsidRPr="00B531C4">
          <w:rPr>
            <w:rStyle w:val="Hyperlink"/>
            <w:noProof/>
          </w:rPr>
          <w:t>2.1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2D0741F6" w14:textId="0C3C97F7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6" w:history="1">
        <w:r w:rsidR="00B568A0" w:rsidRPr="00B531C4">
          <w:rPr>
            <w:rStyle w:val="Hyperlink"/>
            <w:noProof/>
          </w:rPr>
          <w:t>2.1.1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 de Laboratório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5</w:t>
        </w:r>
        <w:r w:rsidR="00B568A0">
          <w:rPr>
            <w:noProof/>
            <w:webHidden/>
          </w:rPr>
          <w:fldChar w:fldCharType="end"/>
        </w:r>
      </w:hyperlink>
    </w:p>
    <w:p w14:paraId="0A7A4107" w14:textId="75B3B5ED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7" w:history="1">
        <w:r w:rsidR="00B568A0" w:rsidRPr="00B531C4">
          <w:rPr>
            <w:rStyle w:val="Hyperlink"/>
            <w:noProof/>
          </w:rPr>
          <w:t>2.1.2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0F1D6809" w14:textId="09DD1199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8" w:history="1">
        <w:r w:rsidR="00B568A0" w:rsidRPr="00B531C4">
          <w:rPr>
            <w:rStyle w:val="Hyperlink"/>
            <w:noProof/>
          </w:rPr>
          <w:t>2.1.3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Resumo das Licenças Necessárias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762CE779" w14:textId="0D1E7E91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9" w:history="1">
        <w:r w:rsidR="00B568A0" w:rsidRPr="00B531C4">
          <w:rPr>
            <w:rStyle w:val="Hyperlink"/>
            <w:noProof/>
          </w:rPr>
          <w:t>3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Gerência de Riscos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33B914BA" w14:textId="172E9C03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0" w:history="1">
        <w:r w:rsidR="00B568A0" w:rsidRPr="00B531C4">
          <w:rPr>
            <w:rStyle w:val="Hyperlink"/>
            <w:noProof/>
          </w:rPr>
          <w:t>3.1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Identificação de Riscos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5E5D0281" w14:textId="4C32A772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1" w:history="1">
        <w:r w:rsidR="00B568A0" w:rsidRPr="00B531C4">
          <w:rPr>
            <w:rStyle w:val="Hyperlink"/>
            <w:noProof/>
          </w:rPr>
          <w:t>3.2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Monitoramento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3135EE06" w14:textId="7CAA7933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2" w:history="1">
        <w:r w:rsidR="00B568A0" w:rsidRPr="00B531C4">
          <w:rPr>
            <w:rStyle w:val="Hyperlink"/>
            <w:noProof/>
          </w:rPr>
          <w:t>4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7</w:t>
        </w:r>
        <w:r w:rsidR="00B568A0">
          <w:rPr>
            <w:noProof/>
            <w:webHidden/>
          </w:rPr>
          <w:fldChar w:fldCharType="end"/>
        </w:r>
      </w:hyperlink>
    </w:p>
    <w:p w14:paraId="7CF929E0" w14:textId="3B8B515B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3" w:history="1">
        <w:r w:rsidR="00B568A0" w:rsidRPr="00B531C4">
          <w:rPr>
            <w:rStyle w:val="Hyperlink"/>
            <w:noProof/>
          </w:rPr>
          <w:t>4.1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Métricas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7</w:t>
        </w:r>
        <w:r w:rsidR="00B568A0">
          <w:rPr>
            <w:noProof/>
            <w:webHidden/>
          </w:rPr>
          <w:fldChar w:fldCharType="end"/>
        </w:r>
      </w:hyperlink>
    </w:p>
    <w:p w14:paraId="7DC88470" w14:textId="784A67CC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4" w:history="1">
        <w:r w:rsidR="00B568A0" w:rsidRPr="00B531C4">
          <w:rPr>
            <w:rStyle w:val="Hyperlink"/>
            <w:noProof/>
          </w:rPr>
          <w:t>4.2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de Garantia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108DA584" w14:textId="1DAFEA3E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5" w:history="1">
        <w:r w:rsidR="00B568A0" w:rsidRPr="00B531C4">
          <w:rPr>
            <w:rStyle w:val="Hyperlink"/>
            <w:noProof/>
          </w:rPr>
          <w:t>4.3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251370ED" w14:textId="6D99389F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6" w:history="1">
        <w:r w:rsidR="00B568A0" w:rsidRPr="00B531C4">
          <w:rPr>
            <w:rStyle w:val="Hyperlink"/>
            <w:noProof/>
          </w:rPr>
          <w:t>4.4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75E001DF" w14:textId="376AD2B3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7" w:history="1">
        <w:r w:rsidR="00B568A0" w:rsidRPr="00B531C4">
          <w:rPr>
            <w:rStyle w:val="Hyperlink"/>
            <w:noProof/>
          </w:rPr>
          <w:t>5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Controle de Mudanças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2DB4B6AF" w14:textId="78BB98E0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8" w:history="1">
        <w:r w:rsidR="00B568A0" w:rsidRPr="00B531C4">
          <w:rPr>
            <w:rStyle w:val="Hyperlink"/>
            <w:noProof/>
          </w:rPr>
          <w:t>5.1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08D115FE" w14:textId="155188F2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89" w:history="1">
        <w:r w:rsidR="00B568A0" w:rsidRPr="00B531C4">
          <w:rPr>
            <w:rStyle w:val="Hyperlink"/>
            <w:noProof/>
          </w:rPr>
          <w:t>5.1.1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58457083" w14:textId="366ADE8C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0" w:history="1">
        <w:r w:rsidR="00B568A0" w:rsidRPr="00B531C4">
          <w:rPr>
            <w:rStyle w:val="Hyperlink"/>
            <w:noProof/>
          </w:rPr>
          <w:t>5.1.2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7AFA371D" w14:textId="14D21926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1" w:history="1">
        <w:r w:rsidR="00B568A0" w:rsidRPr="00B531C4">
          <w:rPr>
            <w:rStyle w:val="Hyperlink"/>
            <w:noProof/>
          </w:rPr>
          <w:t>6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Comunicação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6C215875" w14:textId="3F2A147D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2" w:history="1">
        <w:r w:rsidR="00B568A0" w:rsidRPr="00B531C4">
          <w:rPr>
            <w:rStyle w:val="Hyperlink"/>
            <w:noProof/>
          </w:rPr>
          <w:t>6.1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564B6355" w14:textId="1FDA4339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3" w:history="1">
        <w:r w:rsidR="00B568A0" w:rsidRPr="00B531C4">
          <w:rPr>
            <w:rStyle w:val="Hyperlink"/>
            <w:noProof/>
          </w:rPr>
          <w:t>6.2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Eventos de Comunicação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252EA433" w14:textId="61B76943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4" w:history="1">
        <w:r w:rsidR="00B568A0" w:rsidRPr="00B531C4">
          <w:rPr>
            <w:rStyle w:val="Hyperlink"/>
            <w:noProof/>
          </w:rPr>
          <w:t>6.2.1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Planning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095DF6B9" w14:textId="06E1E251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5" w:history="1">
        <w:r w:rsidR="00B568A0" w:rsidRPr="00B531C4">
          <w:rPr>
            <w:rStyle w:val="Hyperlink"/>
            <w:noProof/>
          </w:rPr>
          <w:t>6.2.2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Daily Scrum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74CEC18A" w14:textId="6F2C0602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6" w:history="1">
        <w:r w:rsidR="00B568A0" w:rsidRPr="00B531C4">
          <w:rPr>
            <w:rStyle w:val="Hyperlink"/>
            <w:noProof/>
          </w:rPr>
          <w:t>6.2.3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Review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3AE3BD06" w14:textId="4594F0D1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7" w:history="1">
        <w:r w:rsidR="00B568A0" w:rsidRPr="00B531C4">
          <w:rPr>
            <w:rStyle w:val="Hyperlink"/>
            <w:noProof/>
          </w:rPr>
          <w:t>6.2.4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Retrospective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4DD76C9D" w14:textId="50C677D3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8" w:history="1">
        <w:r w:rsidR="00B568A0" w:rsidRPr="00B531C4">
          <w:rPr>
            <w:rStyle w:val="Hyperlink"/>
            <w:noProof/>
          </w:rPr>
          <w:t>6.3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5C6EB047" w14:textId="71283A89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9" w:history="1">
        <w:r w:rsidR="00B568A0" w:rsidRPr="00B531C4">
          <w:rPr>
            <w:rStyle w:val="Hyperlink"/>
            <w:noProof/>
          </w:rPr>
          <w:t>7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Desenvolvimento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1D6D8D8E" w14:textId="0B1E4C1C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0" w:history="1">
        <w:r w:rsidR="00B568A0" w:rsidRPr="00B531C4">
          <w:rPr>
            <w:rStyle w:val="Hyperlink"/>
            <w:noProof/>
          </w:rPr>
          <w:t>7.1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0EDC3A6F" w14:textId="67D7A8EC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1" w:history="1">
        <w:r w:rsidR="00B568A0" w:rsidRPr="00B531C4">
          <w:rPr>
            <w:rStyle w:val="Hyperlink"/>
            <w:noProof/>
          </w:rPr>
          <w:t>7.2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Estratégia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31BA707E" w14:textId="3160B96C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2" w:history="1">
        <w:r w:rsidR="00B568A0" w:rsidRPr="00B531C4">
          <w:rPr>
            <w:rStyle w:val="Hyperlink"/>
            <w:noProof/>
          </w:rPr>
          <w:t>8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587A6624" w14:textId="132A2A92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3" w:history="1">
        <w:r w:rsidR="00B568A0" w:rsidRPr="00B531C4">
          <w:rPr>
            <w:rStyle w:val="Hyperlink"/>
            <w:noProof/>
          </w:rPr>
          <w:t>8.1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6AAD6125" w14:textId="47042EA5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4" w:history="1">
        <w:r w:rsidR="00B568A0" w:rsidRPr="00B531C4">
          <w:rPr>
            <w:rStyle w:val="Hyperlink"/>
            <w:noProof/>
          </w:rPr>
          <w:t>8.2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1874C221" w14:textId="4C332323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5" w:history="1">
        <w:r w:rsidR="00B568A0" w:rsidRPr="00B531C4">
          <w:rPr>
            <w:rStyle w:val="Hyperlink"/>
            <w:noProof/>
          </w:rPr>
          <w:t>8.2.1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Alvo dos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52481EDD" w14:textId="67C50505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6" w:history="1">
        <w:r w:rsidR="00B568A0" w:rsidRPr="00B531C4">
          <w:rPr>
            <w:rStyle w:val="Hyperlink"/>
            <w:noProof/>
          </w:rPr>
          <w:t>8.2.2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Tipos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33D4EAF0" w14:textId="7D0057D2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7" w:history="1">
        <w:r w:rsidR="00B568A0" w:rsidRPr="00B531C4">
          <w:rPr>
            <w:rStyle w:val="Hyperlink"/>
            <w:noProof/>
          </w:rPr>
          <w:t>8.2.3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Registro dos Resultados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0A45CD30" w14:textId="7861FE82" w:rsidR="00B568A0" w:rsidRDefault="00D4677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8" w:history="1">
        <w:r w:rsidR="00B568A0" w:rsidRPr="00B531C4">
          <w:rPr>
            <w:rStyle w:val="Hyperlink"/>
            <w:noProof/>
          </w:rPr>
          <w:t>8.2.4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Correções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32DD4F4E" w14:textId="68BE183C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9" w:history="1">
        <w:r w:rsidR="00B568A0" w:rsidRPr="00B531C4">
          <w:rPr>
            <w:rStyle w:val="Hyperlink"/>
            <w:noProof/>
          </w:rPr>
          <w:t>9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Marcos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6F3824E5" w14:textId="49789B6A" w:rsidR="00B568A0" w:rsidRDefault="00D4677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0" w:history="1">
        <w:r w:rsidR="00B568A0" w:rsidRPr="00B531C4">
          <w:rPr>
            <w:rStyle w:val="Hyperlink"/>
            <w:noProof/>
          </w:rPr>
          <w:t>9.1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Definição dos marcos do projeto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57EC62EC" w14:textId="032348EF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1" w:history="1">
        <w:r w:rsidR="00B568A0" w:rsidRPr="00B531C4">
          <w:rPr>
            <w:rStyle w:val="Hyperlink"/>
            <w:noProof/>
          </w:rPr>
          <w:t>10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Recursos Humanos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229BC9C8" w14:textId="51315F1F" w:rsidR="00B568A0" w:rsidRDefault="00D4677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2" w:history="1">
        <w:r w:rsidR="00B568A0" w:rsidRPr="00B531C4">
          <w:rPr>
            <w:rStyle w:val="Hyperlink"/>
            <w:noProof/>
          </w:rPr>
          <w:t>10.1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Descrição dos recursos humanos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4D98D386" w14:textId="3F25C966" w:rsidR="00B568A0" w:rsidRDefault="00D4677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3" w:history="1">
        <w:r w:rsidR="00B568A0" w:rsidRPr="00B531C4">
          <w:rPr>
            <w:rStyle w:val="Hyperlink"/>
            <w:noProof/>
          </w:rPr>
          <w:t>11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Cronograma Geral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15</w:t>
        </w:r>
        <w:r w:rsidR="00B568A0">
          <w:rPr>
            <w:noProof/>
            <w:webHidden/>
          </w:rPr>
          <w:fldChar w:fldCharType="end"/>
        </w:r>
      </w:hyperlink>
    </w:p>
    <w:p w14:paraId="7AF79BA9" w14:textId="353E0FA0" w:rsidR="00B568A0" w:rsidRDefault="00D4677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4" w:history="1">
        <w:r w:rsidR="00B568A0" w:rsidRPr="00B531C4">
          <w:rPr>
            <w:rStyle w:val="Hyperlink"/>
            <w:noProof/>
          </w:rPr>
          <w:t>11.1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Apêndices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15</w:t>
        </w:r>
        <w:r w:rsidR="00B568A0">
          <w:rPr>
            <w:noProof/>
            <w:webHidden/>
          </w:rPr>
          <w:fldChar w:fldCharType="end"/>
        </w:r>
      </w:hyperlink>
    </w:p>
    <w:p w14:paraId="64555D03" w14:textId="2A81589E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2" w:name="_Toc452226770"/>
      <w:r>
        <w:lastRenderedPageBreak/>
        <w:t>Introdução</w:t>
      </w:r>
      <w:bookmarkEnd w:id="2"/>
    </w:p>
    <w:p w14:paraId="64555D05" w14:textId="77777777" w:rsidR="005B63A2" w:rsidRPr="005B63A2" w:rsidRDefault="005B63A2" w:rsidP="005B63A2">
      <w:pPr>
        <w:pStyle w:val="Ttulo2"/>
      </w:pPr>
      <w:bookmarkStart w:id="3" w:name="_Toc452226771"/>
      <w:r>
        <w:t>Visão Geral</w:t>
      </w:r>
      <w:bookmarkEnd w:id="3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7" w14:textId="77777777" w:rsidR="005B63A2" w:rsidRDefault="005571BF">
      <w:r>
        <w:t xml:space="preserve">As demais seções apresentam o planejamento e definições para o gerenciamento das diversas áreas do projeto: Equipe, Comunicação, Desenvolvimento, Testes, Distribuição, Gerência de Configuração, Ambiente, Riscos, Aceitação, Qualidade, Controle de mudanças, Cronograma e Custo. </w:t>
      </w:r>
    </w:p>
    <w:p w14:paraId="64555D08" w14:textId="77777777" w:rsidR="005B63A2" w:rsidRDefault="005B63A2" w:rsidP="005B63A2">
      <w:pPr>
        <w:pStyle w:val="Ttulo2"/>
      </w:pPr>
      <w:bookmarkStart w:id="4" w:name="_Toc452226772"/>
      <w:r>
        <w:t>Escopo</w:t>
      </w:r>
      <w:bookmarkEnd w:id="4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A" w14:textId="77777777" w:rsidR="009C0692" w:rsidRDefault="009C0692" w:rsidP="009C0692">
      <w:r>
        <w:t xml:space="preserve">A aplicação permitirá ao usuário cadastrar as disciplinas, seus respectivos horários, datas de provas e trabalhos. A aplicação permitirá ao usuário sincronizar o calendário criado ao Google </w:t>
      </w:r>
      <w:proofErr w:type="spellStart"/>
      <w:r>
        <w:t>Calendar</w:t>
      </w:r>
      <w:proofErr w:type="spellEnd"/>
      <w:r>
        <w:t xml:space="preserve"> e ao Microsoft </w:t>
      </w:r>
      <w:proofErr w:type="spellStart"/>
      <w:r>
        <w:t>Calendar</w:t>
      </w:r>
      <w:proofErr w:type="spellEnd"/>
      <w:r>
        <w:t xml:space="preserve">, oferecendo serviços de lembretes que contenha os dados do respectivo compromisso. </w:t>
      </w:r>
    </w:p>
    <w:p w14:paraId="64555D0B" w14:textId="77777777" w:rsidR="00BC7D3B" w:rsidRDefault="009C0692" w:rsidP="009C0692">
      <w:r>
        <w:t>Futuramente a aplicação permitirá o gerenciamento do cronograma de estudos cadastrado pelo usuário.</w:t>
      </w:r>
    </w:p>
    <w:p w14:paraId="64555D0C" w14:textId="77777777" w:rsidR="00BC7D3B" w:rsidRDefault="00BC7D3B" w:rsidP="00BC7D3B">
      <w:pPr>
        <w:pStyle w:val="Ttulo2"/>
      </w:pPr>
      <w:bookmarkStart w:id="5" w:name="_Toc452226773"/>
      <w:r>
        <w:t>Acrônimos</w:t>
      </w:r>
      <w:bookmarkEnd w:id="5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560143" w14:paraId="64555D1C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A" w14:textId="77777777" w:rsidR="00560143" w:rsidRDefault="00560143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DAIQ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B" w14:textId="77777777" w:rsidR="00560143" w:rsidRDefault="00560143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 w:rsidRPr="00560143">
              <w:rPr>
                <w:i w:val="0"/>
                <w:iCs/>
                <w:color w:val="auto"/>
              </w:rPr>
              <w:t>Documento de Avaliação e Inspeção de Qualidade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</w:tbl>
    <w:p w14:paraId="64555D20" w14:textId="77777777" w:rsidR="005369B9" w:rsidRPr="00BC7D3B" w:rsidRDefault="005369B9" w:rsidP="00BC7D3B"/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6" w:name="_Toc452226774"/>
      <w:r>
        <w:t>Plano de Ambiente</w:t>
      </w:r>
      <w:bookmarkEnd w:id="6"/>
    </w:p>
    <w:p w14:paraId="64555D93" w14:textId="77777777" w:rsidR="00913F70" w:rsidRPr="00F000F8" w:rsidRDefault="00F000F8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p w14:paraId="64555D94" w14:textId="77777777" w:rsidR="00913F70" w:rsidRDefault="005571BF">
      <w:pPr>
        <w:pStyle w:val="Ttulo2"/>
      </w:pPr>
      <w:bookmarkStart w:id="7" w:name="_Toc452226775"/>
      <w:r>
        <w:t>Ambientes</w:t>
      </w:r>
      <w:bookmarkEnd w:id="7"/>
    </w:p>
    <w:p w14:paraId="64555D95" w14:textId="77777777" w:rsidR="00913F70" w:rsidRDefault="00F000F8">
      <w:r w:rsidRPr="00F000F8">
        <w:t>Um ambiente para este projeto se trata tanto de hardware quanto de software, que serão usados para realizar o projeto. Sendo assim, esse ambiente deve ser identificado e documentado.</w:t>
      </w:r>
    </w:p>
    <w:p w14:paraId="64555D96" w14:textId="77777777" w:rsidR="00913F70" w:rsidRDefault="005571BF">
      <w:pPr>
        <w:pStyle w:val="Ttulo3"/>
      </w:pPr>
      <w:bookmarkStart w:id="8" w:name="_Toc452226776"/>
      <w:r>
        <w:lastRenderedPageBreak/>
        <w:t>Ambiente de Laboratório</w:t>
      </w:r>
      <w:bookmarkEnd w:id="8"/>
    </w:p>
    <w:p w14:paraId="64555D97" w14:textId="77777777" w:rsidR="00913F70" w:rsidRDefault="00F000F8">
      <w:r w:rsidRPr="00F000F8">
        <w:t>Este será o ambiente utilizado pela equipe de projeto</w:t>
      </w:r>
      <w:r>
        <w:t xml:space="preserve"> </w:t>
      </w:r>
      <w:r w:rsidRPr="00F000F8">
        <w:t>(mais para os desenvolvedores), o objetivo é solucionar o problema criando o produto solicitado. Na tabela abaixo vamos explicar o ambiente do software e hardware utilizado atualmente, seus respectivos responsáveis e a finalidade: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0F8" w14:paraId="64555D9C" w14:textId="77777777" w:rsidTr="00CC7C45">
        <w:tc>
          <w:tcPr>
            <w:tcW w:w="2254" w:type="dxa"/>
            <w:shd w:val="clear" w:color="auto" w:fill="AEAAAA" w:themeFill="background2" w:themeFillShade="BF"/>
          </w:tcPr>
          <w:p w14:paraId="64555D9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Hardware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9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Finalidade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Usuário</w:t>
            </w:r>
          </w:p>
        </w:tc>
      </w:tr>
      <w:tr w:rsidR="00F000F8" w14:paraId="64555DA9" w14:textId="77777777" w:rsidTr="00CC7C45">
        <w:tc>
          <w:tcPr>
            <w:tcW w:w="2254" w:type="dxa"/>
          </w:tcPr>
          <w:p w14:paraId="64555D9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14:paraId="64555D9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dual core 1.6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GHtz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, 4Gb de RAM, 1GB de placa de vídeo, 650Gb de HD.</w:t>
            </w:r>
          </w:p>
        </w:tc>
        <w:tc>
          <w:tcPr>
            <w:tcW w:w="2254" w:type="dxa"/>
          </w:tcPr>
          <w:p w14:paraId="64555D9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8.1</w:t>
            </w:r>
          </w:p>
          <w:p w14:paraId="64555DA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14.04</w:t>
            </w:r>
          </w:p>
          <w:p w14:paraId="64555DA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  <w:p w14:paraId="64555DA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Office</w:t>
            </w:r>
          </w:p>
          <w:p w14:paraId="64555DA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Sublim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Text 2</w:t>
            </w:r>
          </w:p>
          <w:p w14:paraId="64555DA4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Astah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Community</w:t>
            </w:r>
          </w:p>
          <w:p w14:paraId="64555DA5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14:paraId="64555DA6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2254" w:type="dxa"/>
          </w:tcPr>
          <w:p w14:paraId="64555DA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A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Matias</w:t>
            </w:r>
          </w:p>
        </w:tc>
      </w:tr>
      <w:tr w:rsidR="00F000F8" w14:paraId="64555DB5" w14:textId="77777777" w:rsidTr="00CC7C45">
        <w:tc>
          <w:tcPr>
            <w:tcW w:w="2254" w:type="dxa"/>
          </w:tcPr>
          <w:p w14:paraId="64555DA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Dell</w:t>
            </w:r>
          </w:p>
          <w:p w14:paraId="64555DA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i5, 8GB RAM,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Video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off 2GB, 1TB de HD.</w:t>
            </w:r>
          </w:p>
        </w:tc>
        <w:tc>
          <w:tcPr>
            <w:tcW w:w="2254" w:type="dxa"/>
          </w:tcPr>
          <w:p w14:paraId="64555DAC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AD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AE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  <w:proofErr w:type="spellEnd"/>
          </w:p>
          <w:p w14:paraId="64555DA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  <w:proofErr w:type="spellEnd"/>
          </w:p>
          <w:p w14:paraId="64555DB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Workbench</w:t>
            </w:r>
          </w:p>
          <w:p w14:paraId="64555DB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Bizage</w:t>
            </w:r>
            <w:proofErr w:type="spellEnd"/>
          </w:p>
          <w:p w14:paraId="64555DB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Word e Excel</w:t>
            </w:r>
          </w:p>
        </w:tc>
        <w:tc>
          <w:tcPr>
            <w:tcW w:w="2254" w:type="dxa"/>
          </w:tcPr>
          <w:p w14:paraId="64555DB3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Jean Marcos</w:t>
            </w:r>
          </w:p>
        </w:tc>
      </w:tr>
      <w:tr w:rsidR="00F000F8" w14:paraId="64555DBE" w14:textId="77777777" w:rsidTr="00CC7C45">
        <w:tc>
          <w:tcPr>
            <w:tcW w:w="2254" w:type="dxa"/>
          </w:tcPr>
          <w:p w14:paraId="64555DB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hp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Company</w:t>
            </w:r>
            <w:proofErr w:type="spellEnd"/>
          </w:p>
          <w:p w14:paraId="64555DB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i5-2500, 4GB de RAM, 1TB de HD. </w:t>
            </w:r>
          </w:p>
        </w:tc>
        <w:tc>
          <w:tcPr>
            <w:tcW w:w="2254" w:type="dxa"/>
          </w:tcPr>
          <w:p w14:paraId="64555DB8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B9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Starter</w:t>
            </w:r>
          </w:p>
          <w:p w14:paraId="64555DB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LibreOffice</w:t>
            </w:r>
          </w:p>
          <w:p w14:paraId="64555DBB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</w:tc>
        <w:tc>
          <w:tcPr>
            <w:tcW w:w="2254" w:type="dxa"/>
          </w:tcPr>
          <w:p w14:paraId="64555DB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Michel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Berigo</w:t>
            </w:r>
            <w:proofErr w:type="spellEnd"/>
          </w:p>
        </w:tc>
      </w:tr>
      <w:tr w:rsidR="00F000F8" w14:paraId="64555DC7" w14:textId="77777777" w:rsidTr="00CC7C45">
        <w:tc>
          <w:tcPr>
            <w:tcW w:w="2254" w:type="dxa"/>
          </w:tcPr>
          <w:p w14:paraId="64555DBF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14:paraId="64555DC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i-7, 8GB de </w:t>
            </w:r>
            <w:proofErr w:type="gram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RAM(</w:t>
            </w:r>
            <w:proofErr w:type="gram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 GB de memória dedicada), 1TB de HD.</w:t>
            </w:r>
          </w:p>
        </w:tc>
        <w:tc>
          <w:tcPr>
            <w:tcW w:w="2254" w:type="dxa"/>
          </w:tcPr>
          <w:p w14:paraId="64555DC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C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C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office</w:t>
            </w:r>
          </w:p>
          <w:p w14:paraId="64555DC4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Brackets</w:t>
            </w:r>
            <w:proofErr w:type="spellEnd"/>
          </w:p>
        </w:tc>
        <w:tc>
          <w:tcPr>
            <w:tcW w:w="2254" w:type="dxa"/>
          </w:tcPr>
          <w:p w14:paraId="64555DC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C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João Gabriel Junqueira</w:t>
            </w:r>
          </w:p>
        </w:tc>
      </w:tr>
      <w:tr w:rsidR="00F000F8" w14:paraId="64555DCF" w14:textId="77777777" w:rsidTr="00CC7C45">
        <w:tc>
          <w:tcPr>
            <w:tcW w:w="2254" w:type="dxa"/>
          </w:tcPr>
          <w:p w14:paraId="64555DC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Notebook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AtivBook4</w:t>
            </w:r>
          </w:p>
          <w:p w14:paraId="64555DC9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i5 3420M, 4GB de RAM, 500GB de HD</w:t>
            </w:r>
          </w:p>
        </w:tc>
        <w:tc>
          <w:tcPr>
            <w:tcW w:w="2254" w:type="dxa"/>
          </w:tcPr>
          <w:p w14:paraId="64555DC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0C852467" w14:textId="77777777" w:rsidR="00F2071D" w:rsidRPr="00761EF5" w:rsidRDefault="00F2071D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  <w:proofErr w:type="spellEnd"/>
          </w:p>
          <w:p w14:paraId="64555DCB" w14:textId="07A37BA9" w:rsidR="00F000F8" w:rsidRPr="00761EF5" w:rsidRDefault="00F2071D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  <w:proofErr w:type="spellEnd"/>
          </w:p>
          <w:p w14:paraId="64555DCC" w14:textId="11E4A651" w:rsidR="00F2071D" w:rsidRPr="00761EF5" w:rsidRDefault="00F000F8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2016</w:t>
            </w:r>
          </w:p>
        </w:tc>
        <w:tc>
          <w:tcPr>
            <w:tcW w:w="2254" w:type="dxa"/>
          </w:tcPr>
          <w:p w14:paraId="64555DC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C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Bruno dos Santos Messias</w:t>
            </w:r>
          </w:p>
        </w:tc>
      </w:tr>
      <w:tr w:rsidR="00F000F8" w14:paraId="64555DD6" w14:textId="77777777" w:rsidTr="00CC7C45">
        <w:tc>
          <w:tcPr>
            <w:tcW w:w="2254" w:type="dxa"/>
          </w:tcPr>
          <w:p w14:paraId="64555DD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>Marca: ASUS S46CB</w:t>
            </w:r>
          </w:p>
          <w:p w14:paraId="64555DD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i7, 8Gb de RAM, 1 Tb de HD.</w:t>
            </w:r>
          </w:p>
        </w:tc>
        <w:tc>
          <w:tcPr>
            <w:tcW w:w="2254" w:type="dxa"/>
          </w:tcPr>
          <w:p w14:paraId="64555DD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D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</w:tc>
        <w:tc>
          <w:tcPr>
            <w:tcW w:w="2254" w:type="dxa"/>
          </w:tcPr>
          <w:p w14:paraId="64555DD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D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Tiago Damascena</w:t>
            </w:r>
          </w:p>
        </w:tc>
      </w:tr>
    </w:tbl>
    <w:p w14:paraId="64555DD7" w14:textId="77777777" w:rsidR="00F000F8" w:rsidRDefault="00F000F8"/>
    <w:p w14:paraId="64555DD8" w14:textId="77777777" w:rsidR="00913F70" w:rsidRDefault="005571BF" w:rsidP="00F000F8">
      <w:pPr>
        <w:pStyle w:val="Ttulo3"/>
      </w:pPr>
      <w:bookmarkStart w:id="9" w:name="_Toc452226777"/>
      <w:r>
        <w:t>Ambiente de Testes</w:t>
      </w:r>
      <w:bookmarkEnd w:id="9"/>
    </w:p>
    <w:p w14:paraId="64555DD9" w14:textId="77777777" w:rsidR="00913F70" w:rsidRDefault="00F000F8">
      <w:r w:rsidRPr="00F000F8">
        <w:t xml:space="preserve">Este </w:t>
      </w:r>
      <w:r>
        <w:t xml:space="preserve">ambiente serve como teste para </w:t>
      </w:r>
      <w:r w:rsidRPr="00F000F8">
        <w:t>o software. No entanto, como todos estão fazendo o trabalho juntos então não há uma máquina especifica. Todas as máquinas podem realizar os testes. Portanto, as mesmas configurações demonstradas no tópico anterior se mantem.</w:t>
      </w:r>
    </w:p>
    <w:p w14:paraId="64555DDA" w14:textId="77777777" w:rsidR="00913F70" w:rsidRDefault="005571BF">
      <w:pPr>
        <w:pStyle w:val="Ttulo3"/>
      </w:pPr>
      <w:r>
        <w:t xml:space="preserve"> </w:t>
      </w:r>
      <w:bookmarkStart w:id="10" w:name="_Toc452226778"/>
      <w:r>
        <w:t>Resumo das Licenças Necessárias</w:t>
      </w:r>
      <w:bookmarkEnd w:id="1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00F000F8" w14:paraId="64555DDD" w14:textId="77777777" w:rsidTr="00F000F8">
        <w:trPr>
          <w:jc w:val="center"/>
        </w:trPr>
        <w:tc>
          <w:tcPr>
            <w:tcW w:w="4508" w:type="dxa"/>
            <w:shd w:val="clear" w:color="auto" w:fill="AEAAAA" w:themeFill="background2" w:themeFillShade="BF"/>
          </w:tcPr>
          <w:p w14:paraId="64555DD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64555DD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Quantidade</w:t>
            </w:r>
          </w:p>
        </w:tc>
      </w:tr>
      <w:tr w:rsidR="00F000F8" w14:paraId="64555DE0" w14:textId="77777777" w:rsidTr="00F000F8">
        <w:trPr>
          <w:jc w:val="center"/>
        </w:trPr>
        <w:tc>
          <w:tcPr>
            <w:tcW w:w="4508" w:type="dxa"/>
          </w:tcPr>
          <w:p w14:paraId="64555DD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4508" w:type="dxa"/>
          </w:tcPr>
          <w:p w14:paraId="64555DDF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</w:t>
            </w:r>
          </w:p>
        </w:tc>
      </w:tr>
      <w:tr w:rsidR="00F000F8" w14:paraId="64555DE3" w14:textId="77777777" w:rsidTr="00F000F8">
        <w:trPr>
          <w:jc w:val="center"/>
        </w:trPr>
        <w:tc>
          <w:tcPr>
            <w:tcW w:w="4508" w:type="dxa"/>
          </w:tcPr>
          <w:p w14:paraId="64555DE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4508" w:type="dxa"/>
          </w:tcPr>
          <w:p w14:paraId="64555DE2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6" w14:textId="77777777" w:rsidTr="00F000F8">
        <w:trPr>
          <w:jc w:val="center"/>
        </w:trPr>
        <w:tc>
          <w:tcPr>
            <w:tcW w:w="4508" w:type="dxa"/>
          </w:tcPr>
          <w:p w14:paraId="64555DE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</w:tc>
        <w:tc>
          <w:tcPr>
            <w:tcW w:w="4508" w:type="dxa"/>
          </w:tcPr>
          <w:p w14:paraId="64555DE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9" w14:textId="77777777" w:rsidTr="00F000F8">
        <w:trPr>
          <w:jc w:val="center"/>
        </w:trPr>
        <w:tc>
          <w:tcPr>
            <w:tcW w:w="4508" w:type="dxa"/>
          </w:tcPr>
          <w:p w14:paraId="64555DE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</w:tc>
        <w:tc>
          <w:tcPr>
            <w:tcW w:w="4508" w:type="dxa"/>
          </w:tcPr>
          <w:p w14:paraId="64555DE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5</w:t>
            </w:r>
          </w:p>
        </w:tc>
      </w:tr>
    </w:tbl>
    <w:p w14:paraId="64555DEA" w14:textId="77777777" w:rsidR="00913F70" w:rsidRDefault="00913F70"/>
    <w:p w14:paraId="64555DF5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1" w:name="_Toc452226779"/>
      <w:r>
        <w:t>Plano de Gerência de Riscos</w:t>
      </w:r>
      <w:bookmarkEnd w:id="11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12" w:name="_Toc452226780"/>
      <w:r>
        <w:t>Identificação de Riscos</w:t>
      </w:r>
      <w:bookmarkEnd w:id="12"/>
    </w:p>
    <w:p w14:paraId="64555DF8" w14:textId="77777777" w:rsidR="00913F70" w:rsidRDefault="005571BF">
      <w:r>
        <w:t xml:space="preserve">O processo de identificação dos riscos será feito continuamente durante toda a execução do projeto por toda a equipe. Tais riscos devem ser reportados diretamente para o gerente do projeto que deverá discuti-los e analisá-los nas reuniões de status. A </w:t>
      </w:r>
      <w:proofErr w:type="spellStart"/>
      <w:r>
        <w:t>freqüência</w:t>
      </w:r>
      <w:proofErr w:type="spellEnd"/>
      <w:r>
        <w:t xml:space="preserve"> das reuniões deverá ser determinada de acordo com a necessidade do projeto.</w:t>
      </w:r>
    </w:p>
    <w:p w14:paraId="64555E10" w14:textId="77777777" w:rsidR="00541E11" w:rsidRDefault="00541E11" w:rsidP="00541E11">
      <w:pPr>
        <w:pStyle w:val="Ttulo2"/>
      </w:pPr>
      <w:bookmarkStart w:id="13" w:name="_Toc452226781"/>
      <w:r>
        <w:t>Monitoramento</w:t>
      </w:r>
      <w:bookmarkEnd w:id="13"/>
    </w:p>
    <w:p w14:paraId="64555E11" w14:textId="335AC7D3" w:rsidR="001301B0" w:rsidRPr="001301B0" w:rsidRDefault="001301B0" w:rsidP="001301B0">
      <w:r>
        <w:rPr>
          <w:bCs/>
        </w:rPr>
        <w:t xml:space="preserve">Segue abaixo a tabela de </w:t>
      </w:r>
      <w:r w:rsidR="00EE4674">
        <w:rPr>
          <w:bCs/>
        </w:rPr>
        <w:t>monitoramento</w:t>
      </w:r>
      <w:r>
        <w:rPr>
          <w:bCs/>
        </w:rPr>
        <w:t xml:space="preserve"> de riscos do projeto, atualizada de acordo com as necessidades e concretização dos riscos observados:</w:t>
      </w:r>
    </w:p>
    <w:p w14:paraId="7AFEB9F4" w14:textId="4740C92F" w:rsidR="00EE4674" w:rsidRDefault="00EE4674" w:rsidP="00EE4674"/>
    <w:p w14:paraId="69934469" w14:textId="77777777" w:rsidR="00EE4674" w:rsidRPr="00EE4674" w:rsidRDefault="00EE4674" w:rsidP="00EE4674">
      <w:pPr>
        <w:rPr>
          <w:rFonts w:ascii="Arial" w:hAnsi="Arial" w:cs="Arial"/>
          <w:b/>
        </w:rPr>
      </w:pPr>
      <w:r w:rsidRPr="00EE4674">
        <w:rPr>
          <w:rFonts w:ascii="Arial" w:hAnsi="Arial" w:cs="Arial"/>
          <w:b/>
        </w:rPr>
        <w:t>Atividades em atraso ou paralisadas</w:t>
      </w:r>
    </w:p>
    <w:p w14:paraId="51B453A6" w14:textId="77777777" w:rsidR="00EE4674" w:rsidRPr="00B2110D" w:rsidRDefault="00EE4674" w:rsidP="00EE4674"/>
    <w:tbl>
      <w:tblPr>
        <w:tblW w:w="1000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7"/>
        <w:gridCol w:w="3686"/>
        <w:gridCol w:w="1559"/>
        <w:gridCol w:w="1346"/>
      </w:tblGrid>
      <w:tr w:rsidR="00EE4674" w:rsidRPr="00CE7A28" w14:paraId="67EBD5C7" w14:textId="77777777" w:rsidTr="00B568A0">
        <w:trPr>
          <w:trHeight w:val="255"/>
        </w:trPr>
        <w:tc>
          <w:tcPr>
            <w:tcW w:w="3417" w:type="dxa"/>
            <w:shd w:val="clear" w:color="auto" w:fill="D0CECE" w:themeFill="background2" w:themeFillShade="E6"/>
            <w:vAlign w:val="center"/>
          </w:tcPr>
          <w:p w14:paraId="0DF9E98A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ATIVIDADE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47810BA1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CAUSAS DO ATRASO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CA7F7AE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CONCLUSÃO ESTIMADA</w:t>
            </w:r>
          </w:p>
        </w:tc>
        <w:tc>
          <w:tcPr>
            <w:tcW w:w="1346" w:type="dxa"/>
            <w:shd w:val="clear" w:color="auto" w:fill="D0CECE" w:themeFill="background2" w:themeFillShade="E6"/>
            <w:vAlign w:val="center"/>
          </w:tcPr>
          <w:p w14:paraId="12D5A009" w14:textId="77777777" w:rsidR="00EE4674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CONCLUSÃO</w:t>
            </w:r>
          </w:p>
          <w:p w14:paraId="28693A3C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REALIZADA</w:t>
            </w:r>
          </w:p>
        </w:tc>
      </w:tr>
      <w:tr w:rsidR="00EE4674" w:rsidRPr="00CE7A28" w14:paraId="104892A6" w14:textId="77777777" w:rsidTr="00D46771">
        <w:trPr>
          <w:trHeight w:val="225"/>
        </w:trPr>
        <w:tc>
          <w:tcPr>
            <w:tcW w:w="3417" w:type="dxa"/>
            <w:shd w:val="clear" w:color="auto" w:fill="auto"/>
            <w:vAlign w:val="center"/>
          </w:tcPr>
          <w:p w14:paraId="5D752628" w14:textId="065297C9" w:rsidR="00EE4674" w:rsidRPr="00EE4674" w:rsidRDefault="00F2071D" w:rsidP="00D46771">
            <w:pPr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Avaliação MPS.Br Nível G da Sprint 02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245B7D3" w14:textId="1F9282EB" w:rsidR="00EE4674" w:rsidRPr="005968FE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Falta de experiência em realizar a avaliação MPS.Br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AA1E0C" w14:textId="2072EBD8" w:rsidR="00EE4674" w:rsidRPr="005968FE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09/06</w:t>
            </w:r>
            <w:r w:rsidR="00EE4674">
              <w:rPr>
                <w:rFonts w:cs="Tahoma"/>
                <w:sz w:val="16"/>
                <w:szCs w:val="16"/>
              </w:rPr>
              <w:t>/2016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44FB110" w14:textId="03791E5D" w:rsidR="00EE4674" w:rsidRPr="005968FE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---</w:t>
            </w:r>
          </w:p>
        </w:tc>
      </w:tr>
    </w:tbl>
    <w:p w14:paraId="583C5E3F" w14:textId="77777777" w:rsidR="00EE4674" w:rsidRPr="0060355F" w:rsidRDefault="00EE4674" w:rsidP="0060355F"/>
    <w:p w14:paraId="28676749" w14:textId="77777777" w:rsidR="0060355F" w:rsidRDefault="0060355F" w:rsidP="0060355F"/>
    <w:p w14:paraId="1EF88316" w14:textId="624912E9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lastRenderedPageBreak/>
        <w:t>Situação dos riscos</w:t>
      </w:r>
    </w:p>
    <w:p w14:paraId="3EC9A18F" w14:textId="77777777" w:rsidR="00EE4674" w:rsidRPr="00D8132C" w:rsidRDefault="00EE4674" w:rsidP="00EE4674"/>
    <w:tbl>
      <w:tblPr>
        <w:tblW w:w="101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269"/>
        <w:gridCol w:w="2568"/>
        <w:gridCol w:w="3202"/>
        <w:gridCol w:w="2189"/>
      </w:tblGrid>
      <w:tr w:rsidR="00EE4674" w:rsidRPr="00CE7A28" w14:paraId="0C1B50D4" w14:textId="77777777" w:rsidTr="00B568A0">
        <w:trPr>
          <w:trHeight w:val="255"/>
        </w:trPr>
        <w:tc>
          <w:tcPr>
            <w:tcW w:w="947" w:type="dxa"/>
            <w:shd w:val="clear" w:color="auto" w:fill="D0CECE" w:themeFill="background2" w:themeFillShade="E6"/>
            <w:vAlign w:val="center"/>
          </w:tcPr>
          <w:p w14:paraId="5847B82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6F80E9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2612" w:type="dxa"/>
            <w:shd w:val="clear" w:color="auto" w:fill="D0CECE" w:themeFill="background2" w:themeFillShade="E6"/>
          </w:tcPr>
          <w:p w14:paraId="1AB149F5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14:paraId="1E6EF148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PREVENÇÃO</w:t>
            </w:r>
          </w:p>
        </w:tc>
        <w:tc>
          <w:tcPr>
            <w:tcW w:w="2215" w:type="dxa"/>
            <w:shd w:val="clear" w:color="auto" w:fill="D0CECE" w:themeFill="background2" w:themeFillShade="E6"/>
          </w:tcPr>
          <w:p w14:paraId="212B1041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OBSERVAÇÃO</w:t>
            </w:r>
          </w:p>
        </w:tc>
      </w:tr>
      <w:tr w:rsidR="00EE4674" w:rsidRPr="00CE7A28" w14:paraId="77E487B5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0EF885DF" w14:textId="19AAD026" w:rsidR="00EE4674" w:rsidRPr="00CE7A28" w:rsidRDefault="0060355F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47FF8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Requisitos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C1E43A1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Pr="00AA5D89">
              <w:rPr>
                <w:rFonts w:cs="Tahoma"/>
                <w:sz w:val="16"/>
                <w:szCs w:val="16"/>
              </w:rPr>
              <w:t>Casos de Uso não refletem os requisitos</w:t>
            </w:r>
            <w:r>
              <w:rPr>
                <w:rFonts w:cs="Tahoma"/>
                <w:sz w:val="16"/>
                <w:szCs w:val="16"/>
              </w:rPr>
              <w:t>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155F1D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Validação dos Casos de Uso; Marco de aprovação dos casos de uso; Verificação de inconsistência entre requisitos e casos e uso.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0EEEBD65" w14:textId="2A5D7205" w:rsidR="00EE4674" w:rsidRPr="00CE7A28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Os requisitos estão sendo avaliados semanalmente</w:t>
            </w:r>
          </w:p>
        </w:tc>
      </w:tr>
      <w:tr w:rsidR="00EE4674" w:rsidRPr="00CE7A28" w14:paraId="099AA8B5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1537178D" w14:textId="1DC27CF1" w:rsidR="00EE4674" w:rsidRDefault="0060355F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F4C2B" w14:textId="01664697" w:rsidR="00EE4674" w:rsidRPr="00CE7A28" w:rsidRDefault="0060355F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Desenvolvimento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D6A068D" w14:textId="368060AB" w:rsidR="00EE4674" w:rsidRPr="00CE7A28" w:rsidRDefault="00EE4674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="0060355F">
              <w:rPr>
                <w:rFonts w:cs="Tahoma"/>
                <w:sz w:val="16"/>
                <w:szCs w:val="16"/>
              </w:rPr>
              <w:t xml:space="preserve">Equipe não possui conhecimento </w:t>
            </w:r>
            <w:proofErr w:type="gramStart"/>
            <w:r w:rsidR="0060355F">
              <w:rPr>
                <w:rFonts w:cs="Tahoma"/>
                <w:sz w:val="16"/>
                <w:szCs w:val="16"/>
              </w:rPr>
              <w:t>técnico.</w:t>
            </w:r>
            <w:r>
              <w:rPr>
                <w:rFonts w:cs="Tahoma"/>
                <w:sz w:val="16"/>
                <w:szCs w:val="16"/>
              </w:rPr>
              <w:t>”</w:t>
            </w:r>
            <w:proofErr w:type="gramEnd"/>
          </w:p>
        </w:tc>
        <w:tc>
          <w:tcPr>
            <w:tcW w:w="3260" w:type="dxa"/>
            <w:shd w:val="clear" w:color="auto" w:fill="auto"/>
            <w:vAlign w:val="center"/>
          </w:tcPr>
          <w:p w14:paraId="678A5604" w14:textId="3200C785" w:rsidR="00EE4674" w:rsidRDefault="0060355F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Treinamento feito entre os membros da equipe; Colaboração entre a equipe na execução das tarefas</w:t>
            </w:r>
            <w:r w:rsidR="00EE4674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112CEF7" w14:textId="4AA88DD9" w:rsidR="00EE4674" w:rsidRDefault="0060355F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---</w:t>
            </w:r>
          </w:p>
        </w:tc>
      </w:tr>
      <w:tr w:rsidR="00F2071D" w:rsidRPr="00CE7A28" w14:paraId="2360BF76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58EDE856" w14:textId="2CE5CB19" w:rsidR="00F2071D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06/06/26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F709E1" w14:textId="3AD15478" w:rsidR="00F2071D" w:rsidRDefault="00F2071D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Implementação MPS.br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5542C006" w14:textId="7C79E54E" w:rsidR="00F2071D" w:rsidRDefault="00F2071D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“Processo não atinge as expectativas esperadas”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CD845C" w14:textId="15E40604" w:rsidR="00F2071D" w:rsidRDefault="00F2071D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Correção e aprimoramento do processo.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35BC9FC" w14:textId="45A03E4F" w:rsidR="00F2071D" w:rsidRDefault="00F2071D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As correções foram planejadas e o risco será mitigado na próxima Sprint</w:t>
            </w:r>
          </w:p>
        </w:tc>
      </w:tr>
    </w:tbl>
    <w:p w14:paraId="0D46EC77" w14:textId="77777777" w:rsidR="00EE4674" w:rsidRDefault="00EE4674" w:rsidP="00EE4674">
      <w:pPr>
        <w:rPr>
          <w:rFonts w:cs="Tahoma"/>
          <w:sz w:val="16"/>
          <w:szCs w:val="16"/>
        </w:rPr>
      </w:pPr>
    </w:p>
    <w:p w14:paraId="74EA5A5C" w14:textId="77777777" w:rsidR="00EE4674" w:rsidRDefault="00EE4674" w:rsidP="00EE4674">
      <w:pPr>
        <w:rPr>
          <w:rFonts w:cs="Tahoma"/>
          <w:sz w:val="16"/>
          <w:szCs w:val="16"/>
        </w:rPr>
      </w:pPr>
    </w:p>
    <w:p w14:paraId="6006AA76" w14:textId="77777777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Ações Corretivas / Preventivas</w:t>
      </w:r>
    </w:p>
    <w:p w14:paraId="7AC6659A" w14:textId="77777777" w:rsidR="00EE4674" w:rsidRDefault="00EE4674" w:rsidP="00EE4674"/>
    <w:tbl>
      <w:tblPr>
        <w:tblW w:w="99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6"/>
        <w:gridCol w:w="2410"/>
        <w:gridCol w:w="1701"/>
        <w:gridCol w:w="992"/>
        <w:gridCol w:w="1560"/>
        <w:gridCol w:w="1559"/>
      </w:tblGrid>
      <w:tr w:rsidR="00EE4674" w:rsidRPr="00CE7A28" w14:paraId="0023EBA2" w14:textId="77777777" w:rsidTr="00B568A0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34C50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7654D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A071CC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3A8ED5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862E2F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ESTIMADOS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A6B2BD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REALIZADOS</w:t>
            </w:r>
          </w:p>
        </w:tc>
      </w:tr>
      <w:tr w:rsidR="00EE4674" w:rsidRPr="00CE7A28" w14:paraId="4F0D0939" w14:textId="77777777" w:rsidTr="00D46771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59C6" w14:textId="1BAE43BF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FC69" w14:textId="099EDCF1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Correção do Processo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3D8F" w14:textId="20D744CB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Bruno Messias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62A1" w14:textId="34104023" w:rsidR="00EE4674" w:rsidRPr="002B5E49" w:rsidRDefault="00F2071D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Em andamento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7F80" w14:textId="508D25C6" w:rsidR="00EE4674" w:rsidRPr="002B5E49" w:rsidRDefault="00D46771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06/06/16 – 12/06/16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1025" w14:textId="62C2E6D2" w:rsidR="00EE4674" w:rsidRPr="002B5E49" w:rsidRDefault="00D46771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06/06/16 ---</w:t>
            </w:r>
          </w:p>
        </w:tc>
      </w:tr>
    </w:tbl>
    <w:p w14:paraId="4227A8DF" w14:textId="77777777" w:rsidR="00EE4674" w:rsidRDefault="00EE4674" w:rsidP="00EE4674"/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4" w:name="_Toc452226782"/>
      <w:r>
        <w:t>Plano de Qualidade</w:t>
      </w:r>
      <w:bookmarkEnd w:id="14"/>
    </w:p>
    <w:p w14:paraId="64555EBF" w14:textId="77777777"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Nessa seção são especificadas métricas de qualidade que garantam o atendimento das expectativas do cliente e a conformidade do produto entregue ao cliente junto a política de qualidade e critérios de validação da organização.</w:t>
      </w:r>
    </w:p>
    <w:p w14:paraId="64555EC3" w14:textId="77777777" w:rsidR="00913F70" w:rsidRDefault="005571BF" w:rsidP="00A56D09">
      <w:pPr>
        <w:pStyle w:val="Ttulo2"/>
      </w:pPr>
      <w:bookmarkStart w:id="15" w:name="_Toc452226783"/>
      <w:r w:rsidRPr="00A56D09">
        <w:t>Métricas de Qualidade</w:t>
      </w:r>
      <w:bookmarkEnd w:id="15"/>
    </w:p>
    <w:p w14:paraId="64555EC4" w14:textId="77777777" w:rsidR="00913F70" w:rsidRDefault="005571BF">
      <w:r>
        <w:t>As métricas servem para ajudar na medição da qualidade. A tabela abaixo apresenta as métricas que serão utilizadas no projeto.</w:t>
      </w:r>
    </w:p>
    <w:p w14:paraId="64555EC5" w14:textId="77777777"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1559"/>
        <w:gridCol w:w="3307"/>
        <w:gridCol w:w="2064"/>
      </w:tblGrid>
      <w:tr w:rsidR="00913F70" w:rsidRPr="00A56D09" w14:paraId="64555ECA" w14:textId="77777777" w:rsidTr="00A56D09">
        <w:trPr>
          <w:jc w:val="center"/>
        </w:trPr>
        <w:tc>
          <w:tcPr>
            <w:tcW w:w="2114" w:type="dxa"/>
            <w:shd w:val="clear" w:color="auto" w:fill="AEAAAA" w:themeFill="background2" w:themeFillShade="BF"/>
          </w:tcPr>
          <w:p w14:paraId="64555EC6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C7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14:paraId="64555EC8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64555EC9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913F70" w:rsidRPr="00A56D09" w14:paraId="64555ECF" w14:textId="77777777">
        <w:trPr>
          <w:jc w:val="center"/>
        </w:trPr>
        <w:tc>
          <w:tcPr>
            <w:tcW w:w="2114" w:type="dxa"/>
          </w:tcPr>
          <w:p w14:paraId="64555ECB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559" w:type="dxa"/>
          </w:tcPr>
          <w:p w14:paraId="64555ECC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14:paraId="64555ECD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diferente de zero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CE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as orientações do MPS.BR nível G</w:t>
            </w:r>
          </w:p>
        </w:tc>
      </w:tr>
      <w:tr w:rsidR="00913F70" w:rsidRPr="00A56D09" w14:paraId="64555ED4" w14:textId="77777777">
        <w:trPr>
          <w:jc w:val="center"/>
        </w:trPr>
        <w:tc>
          <w:tcPr>
            <w:tcW w:w="2114" w:type="dxa"/>
          </w:tcPr>
          <w:p w14:paraId="64555ED0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559" w:type="dxa"/>
          </w:tcPr>
          <w:p w14:paraId="64555ED1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14:paraId="64555ED2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maior ou igual a quatro</w:t>
            </w:r>
            <w:r w:rsidRPr="00A56D09">
              <w:rPr>
                <w:szCs w:val="24"/>
              </w:rPr>
              <w:t>, indica a necessidade de reajustar o item inspecionado de modo a garantir sua qualidade</w:t>
            </w:r>
          </w:p>
        </w:tc>
        <w:tc>
          <w:tcPr>
            <w:tcW w:w="2064" w:type="dxa"/>
          </w:tcPr>
          <w:p w14:paraId="64555ED3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padrões especificados no plano de desenvolvimento</w:t>
            </w:r>
          </w:p>
        </w:tc>
      </w:tr>
    </w:tbl>
    <w:p w14:paraId="64555ED5" w14:textId="77777777" w:rsidR="00A56D09" w:rsidRDefault="00A56D09" w:rsidP="00A56D09"/>
    <w:p w14:paraId="64555ED6" w14:textId="77777777" w:rsidR="00A56D09" w:rsidRPr="00A56D09" w:rsidRDefault="00A56D09" w:rsidP="00A56D09">
      <w:pPr>
        <w:pStyle w:val="Ttulo2"/>
      </w:pPr>
      <w:bookmarkStart w:id="16" w:name="_Toc452226784"/>
      <w:r>
        <w:lastRenderedPageBreak/>
        <w:t>Atividades de Garantia de Qualidade</w:t>
      </w:r>
      <w:bookmarkEnd w:id="1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302"/>
        <w:gridCol w:w="4151"/>
      </w:tblGrid>
      <w:tr w:rsidR="00A56D09" w:rsidRPr="00A56D09" w14:paraId="64555EDA" w14:textId="77777777" w:rsidTr="00A56D09">
        <w:trPr>
          <w:jc w:val="center"/>
        </w:trPr>
        <w:tc>
          <w:tcPr>
            <w:tcW w:w="2302" w:type="dxa"/>
            <w:shd w:val="clear" w:color="auto" w:fill="AEAAAA" w:themeFill="background2" w:themeFillShade="BF"/>
          </w:tcPr>
          <w:p w14:paraId="64555ED7" w14:textId="77777777"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Ferramenta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64555ED8" w14:textId="77777777"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Tipo</w:t>
            </w:r>
          </w:p>
        </w:tc>
        <w:tc>
          <w:tcPr>
            <w:tcW w:w="4151" w:type="dxa"/>
            <w:shd w:val="clear" w:color="auto" w:fill="AEAAAA" w:themeFill="background2" w:themeFillShade="BF"/>
          </w:tcPr>
          <w:p w14:paraId="64555ED9" w14:textId="77777777"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Aplicação</w:t>
            </w:r>
          </w:p>
        </w:tc>
      </w:tr>
      <w:tr w:rsidR="00A56D09" w:rsidRPr="00A56D09" w14:paraId="64555EDE" w14:textId="77777777" w:rsidTr="00A56D09">
        <w:trPr>
          <w:jc w:val="center"/>
        </w:trPr>
        <w:tc>
          <w:tcPr>
            <w:tcW w:w="2302" w:type="dxa"/>
            <w:vAlign w:val="center"/>
          </w:tcPr>
          <w:p w14:paraId="64555EDB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6D09">
              <w:rPr>
                <w:rFonts w:ascii="Times New Roman" w:hAnsi="Times New Roman" w:cs="Times New Roman"/>
                <w:szCs w:val="24"/>
              </w:rPr>
              <w:t>CheckList</w:t>
            </w:r>
            <w:proofErr w:type="spellEnd"/>
          </w:p>
        </w:tc>
        <w:tc>
          <w:tcPr>
            <w:tcW w:w="2302" w:type="dxa"/>
            <w:vAlign w:val="center"/>
          </w:tcPr>
          <w:p w14:paraId="64555EDC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Avaliação</w:t>
            </w:r>
          </w:p>
        </w:tc>
        <w:tc>
          <w:tcPr>
            <w:tcW w:w="4151" w:type="dxa"/>
          </w:tcPr>
          <w:p w14:paraId="64555EDD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Avaliar se o artefato produzido está em conformidade com a política da organização, com os padrões estabelecidos e se atende o seu resultado esperado</w:t>
            </w:r>
          </w:p>
        </w:tc>
      </w:tr>
      <w:tr w:rsidR="00A56D09" w:rsidRPr="00A56D09" w14:paraId="64555EE3" w14:textId="77777777" w:rsidTr="00A56D09">
        <w:trPr>
          <w:jc w:val="center"/>
        </w:trPr>
        <w:tc>
          <w:tcPr>
            <w:tcW w:w="2302" w:type="dxa"/>
            <w:vAlign w:val="center"/>
          </w:tcPr>
          <w:p w14:paraId="64555EDF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Revisão da especificação funcional</w:t>
            </w:r>
          </w:p>
        </w:tc>
        <w:tc>
          <w:tcPr>
            <w:tcW w:w="2302" w:type="dxa"/>
            <w:vAlign w:val="center"/>
          </w:tcPr>
          <w:p w14:paraId="64555EE0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555EE1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14:paraId="64555EE2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atende todas as funcionalidades requeridas.</w:t>
            </w:r>
          </w:p>
        </w:tc>
      </w:tr>
      <w:tr w:rsidR="00A56D09" w:rsidRPr="00A56D09" w14:paraId="64555EE9" w14:textId="77777777" w:rsidTr="00A56D09">
        <w:trPr>
          <w:jc w:val="center"/>
        </w:trPr>
        <w:tc>
          <w:tcPr>
            <w:tcW w:w="2302" w:type="dxa"/>
            <w:vAlign w:val="center"/>
          </w:tcPr>
          <w:p w14:paraId="64555EE4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555EE5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Revisão de Código</w:t>
            </w:r>
          </w:p>
        </w:tc>
        <w:tc>
          <w:tcPr>
            <w:tcW w:w="2302" w:type="dxa"/>
            <w:vAlign w:val="center"/>
          </w:tcPr>
          <w:p w14:paraId="64555EE6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4555EE7" w14:textId="77777777"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14:paraId="64555EE8" w14:textId="77777777"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está escrito de acordo com os padrões da organização e escrito de forma coerente e correta</w:t>
            </w:r>
          </w:p>
        </w:tc>
      </w:tr>
    </w:tbl>
    <w:p w14:paraId="64555EEA" w14:textId="77777777" w:rsidR="00A56D09" w:rsidRDefault="00A56D09" w:rsidP="00A56D09">
      <w:pPr>
        <w:pStyle w:val="Ttulo2"/>
        <w:numPr>
          <w:ilvl w:val="0"/>
          <w:numId w:val="0"/>
        </w:numPr>
        <w:ind w:left="576"/>
      </w:pPr>
    </w:p>
    <w:p w14:paraId="64555EEB" w14:textId="77777777" w:rsidR="00913F70" w:rsidRDefault="005571BF" w:rsidP="00A56D09">
      <w:pPr>
        <w:pStyle w:val="Ttulo2"/>
      </w:pPr>
      <w:bookmarkStart w:id="17" w:name="_Toc452226785"/>
      <w:r>
        <w:t>Organização e Responsabilidades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EEE" w14:textId="77777777" w:rsidTr="00A56D09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EEC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EED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Responsabilidade</w:t>
            </w:r>
          </w:p>
        </w:tc>
      </w:tr>
      <w:tr w:rsidR="00913F70" w14:paraId="64555EF1" w14:textId="77777777">
        <w:trPr>
          <w:jc w:val="center"/>
        </w:trPr>
        <w:tc>
          <w:tcPr>
            <w:tcW w:w="1888" w:type="dxa"/>
          </w:tcPr>
          <w:p w14:paraId="64555EEF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Gerente de Projeto</w:t>
            </w:r>
          </w:p>
        </w:tc>
        <w:tc>
          <w:tcPr>
            <w:tcW w:w="2875" w:type="dxa"/>
          </w:tcPr>
          <w:p w14:paraId="64555EF0" w14:textId="77777777" w:rsidR="00913F70" w:rsidRPr="00A56D09" w:rsidRDefault="00A56D09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Avaliação de código e documentação</w:t>
            </w:r>
          </w:p>
        </w:tc>
      </w:tr>
      <w:tr w:rsidR="00913F70" w14:paraId="64555EF4" w14:textId="77777777">
        <w:trPr>
          <w:jc w:val="center"/>
        </w:trPr>
        <w:tc>
          <w:tcPr>
            <w:tcW w:w="1888" w:type="dxa"/>
          </w:tcPr>
          <w:p w14:paraId="64555EF2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EF3" w14:textId="77777777" w:rsidR="00A56D09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Inspeções de </w:t>
            </w:r>
            <w:r w:rsidR="00A56D09" w:rsidRPr="00A56D09">
              <w:rPr>
                <w:szCs w:val="24"/>
              </w:rPr>
              <w:t>código e documentação</w:t>
            </w:r>
          </w:p>
        </w:tc>
      </w:tr>
    </w:tbl>
    <w:p w14:paraId="64555EF5" w14:textId="77777777" w:rsidR="00913F70" w:rsidRDefault="00913F70"/>
    <w:p w14:paraId="64555EF6" w14:textId="77777777" w:rsidR="00913F70" w:rsidRDefault="005571BF" w:rsidP="00A56D09">
      <w:pPr>
        <w:pStyle w:val="Ttulo2"/>
      </w:pPr>
      <w:bookmarkStart w:id="18" w:name="_Toc452226786"/>
      <w:r>
        <w:t>Atividades e Cronograma Macro</w:t>
      </w:r>
      <w:bookmarkEnd w:id="18"/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283"/>
        <w:gridCol w:w="3820"/>
        <w:gridCol w:w="1559"/>
        <w:gridCol w:w="1559"/>
      </w:tblGrid>
      <w:tr w:rsidR="00913F70" w14:paraId="64555EFC" w14:textId="77777777" w:rsidTr="00B96127">
        <w:trPr>
          <w:jc w:val="center"/>
        </w:trPr>
        <w:tc>
          <w:tcPr>
            <w:tcW w:w="1547" w:type="dxa"/>
            <w:shd w:val="clear" w:color="auto" w:fill="AEAAAA" w:themeFill="background2" w:themeFillShade="BF"/>
          </w:tcPr>
          <w:p w14:paraId="64555EF7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14:paraId="64555EF8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Tipo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913F70" w:rsidRPr="00DF7548" w:rsidRDefault="005571BF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B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913F70" w14:paraId="64555F02" w14:textId="77777777" w:rsidTr="00B96127">
        <w:trPr>
          <w:jc w:val="center"/>
        </w:trPr>
        <w:tc>
          <w:tcPr>
            <w:tcW w:w="1547" w:type="dxa"/>
          </w:tcPr>
          <w:p w14:paraId="64555EFD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1283" w:type="dxa"/>
          </w:tcPr>
          <w:p w14:paraId="64555EFE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EFF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Verificar se o código fonte atende a métrica “Não-conformidade para código fonte”. Deve ser escolhido pelo menos um código para cada programador.</w:t>
            </w:r>
            <w:r w:rsidR="00F13020">
              <w:rPr>
                <w:szCs w:val="24"/>
              </w:rPr>
              <w:t xml:space="preserve">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0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1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913F70" w14:paraId="64555F08" w14:textId="77777777" w:rsidTr="00B96127">
        <w:trPr>
          <w:jc w:val="center"/>
        </w:trPr>
        <w:tc>
          <w:tcPr>
            <w:tcW w:w="1547" w:type="dxa"/>
          </w:tcPr>
          <w:p w14:paraId="64555F03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1283" w:type="dxa"/>
          </w:tcPr>
          <w:p w14:paraId="64555F04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F05" w14:textId="77777777" w:rsidR="00913F70" w:rsidRPr="00DF7548" w:rsidRDefault="005571BF" w:rsidP="00DF7548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 xml:space="preserve">Verificar se o código fonte atende a métrica “Não-conformidade para código fonte”. Deve ser escolhido pelo menos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um código para cada programador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6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7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B96127" w14:paraId="64555F0E" w14:textId="77777777" w:rsidTr="00B96127">
        <w:trPr>
          <w:jc w:val="center"/>
        </w:trPr>
        <w:tc>
          <w:tcPr>
            <w:tcW w:w="1547" w:type="dxa"/>
          </w:tcPr>
          <w:p w14:paraId="64555F09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Checklist</w:t>
            </w:r>
            <w:proofErr w:type="spellEnd"/>
          </w:p>
        </w:tc>
        <w:tc>
          <w:tcPr>
            <w:tcW w:w="1283" w:type="dxa"/>
          </w:tcPr>
          <w:p w14:paraId="64555F0A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Avaliação</w:t>
            </w:r>
          </w:p>
        </w:tc>
        <w:tc>
          <w:tcPr>
            <w:tcW w:w="3820" w:type="dxa"/>
          </w:tcPr>
          <w:p w14:paraId="64555F0B" w14:textId="77777777" w:rsidR="00B96127" w:rsidRPr="00DF7548" w:rsidRDefault="00B96127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>Verificar se o código fonte atende 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métrica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“Não-conformidade para código fonte”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</w:t>
            </w:r>
            <w:r>
              <w:rPr>
                <w:rFonts w:ascii="Times New Roman" w:hAnsi="Times New Roman"/>
                <w:sz w:val="24"/>
                <w:szCs w:val="24"/>
              </w:rPr>
              <w:t>o-conformidade para documentos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acordo com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  <w:r w:rsidR="00F13020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 Documento de Avaliação e Inspeção de Qualidade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C" w14:textId="153F1B03" w:rsidR="00B96127" w:rsidRPr="00DF7548" w:rsidRDefault="00D46771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559" w:type="dxa"/>
          </w:tcPr>
          <w:p w14:paraId="64555F0D" w14:textId="77777777"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Final de cada </w:t>
            </w:r>
            <w:proofErr w:type="spellStart"/>
            <w:r>
              <w:rPr>
                <w:szCs w:val="24"/>
              </w:rPr>
              <w:t>sprint</w:t>
            </w:r>
            <w:proofErr w:type="spellEnd"/>
          </w:p>
        </w:tc>
      </w:tr>
    </w:tbl>
    <w:p w14:paraId="64555F0F" w14:textId="77777777" w:rsidR="00913F70" w:rsidRDefault="00913F70"/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9" w:name="_Toc452226787"/>
      <w:r>
        <w:t>Controle de Mudanças</w:t>
      </w:r>
      <w:bookmarkEnd w:id="19"/>
    </w:p>
    <w:p w14:paraId="64555F11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2" w14:textId="77777777" w:rsidR="001C3237" w:rsidRDefault="001C3237" w:rsidP="001C3237"/>
    <w:p w14:paraId="64555F13" w14:textId="77777777" w:rsidR="001C3237" w:rsidRDefault="001C3237" w:rsidP="001C3237">
      <w:pPr>
        <w:pStyle w:val="Ttulo2"/>
      </w:pPr>
      <w:bookmarkStart w:id="20" w:name="_Toc452226788"/>
      <w:r>
        <w:t>Atividades e Cronograma Macro</w:t>
      </w:r>
      <w:bookmarkEnd w:id="20"/>
    </w:p>
    <w:p w14:paraId="64555F14" w14:textId="77777777" w:rsidR="001C3237" w:rsidRPr="001C3237" w:rsidRDefault="001C3237" w:rsidP="001C3237">
      <w:pPr>
        <w:pStyle w:val="Ttulo3"/>
      </w:pPr>
      <w:bookmarkStart w:id="21" w:name="_Toc452226789"/>
      <w:r>
        <w:t>Atividades</w:t>
      </w:r>
      <w:bookmarkEnd w:id="21"/>
    </w:p>
    <w:p w14:paraId="64555F15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através de e-mail identificando o solicitante e o que necessita ser mudado.  </w:t>
      </w:r>
      <w:r w:rsidR="00787689">
        <w:rPr>
          <w:i w:val="0"/>
          <w:iCs/>
          <w:color w:val="auto"/>
        </w:rPr>
        <w:t>O corpo da solicitação deve conter como mínimas informações as descritas a seguir: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87689" w14:paraId="64555F18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6" w14:textId="77777777" w:rsidR="00787689" w:rsidRPr="00787689" w:rsidRDefault="00787689" w:rsidP="00787689">
            <w:pPr>
              <w:jc w:val="left"/>
              <w:rPr>
                <w:rFonts w:ascii="Arial" w:hAnsi="Arial"/>
                <w:b/>
                <w:sz w:val="20"/>
              </w:rPr>
            </w:pPr>
            <w:r w:rsidRPr="00787689">
              <w:rPr>
                <w:rFonts w:ascii="Arial" w:hAnsi="Arial"/>
                <w:b/>
                <w:sz w:val="20"/>
              </w:rPr>
              <w:t>Nome do Solicitante</w:t>
            </w:r>
          </w:p>
        </w:tc>
        <w:tc>
          <w:tcPr>
            <w:tcW w:w="5103" w:type="dxa"/>
            <w:shd w:val="clear" w:color="auto" w:fill="FFFFFF" w:themeFill="background1"/>
          </w:tcPr>
          <w:p w14:paraId="64555F17" w14:textId="77777777" w:rsidR="00787689" w:rsidRPr="00787689" w:rsidRDefault="00787689" w:rsidP="007876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Insira o nome do solicitante</w:t>
            </w:r>
          </w:p>
        </w:tc>
      </w:tr>
      <w:tr w:rsidR="00787689" w14:paraId="64555F1B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9" w14:textId="77777777"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Data da Identificação da necessidade de Mudança</w:t>
            </w:r>
          </w:p>
        </w:tc>
        <w:tc>
          <w:tcPr>
            <w:tcW w:w="5103" w:type="dxa"/>
          </w:tcPr>
          <w:p w14:paraId="64555F1A" w14:textId="77777777"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Insira a data de identificação da necessidade</w:t>
            </w:r>
          </w:p>
        </w:tc>
      </w:tr>
      <w:tr w:rsidR="00787689" w14:paraId="64555F1E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C" w14:textId="77777777" w:rsidR="00787689" w:rsidRP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Descrição da Mudança Solicitada</w:t>
            </w:r>
          </w:p>
        </w:tc>
        <w:tc>
          <w:tcPr>
            <w:tcW w:w="5103" w:type="dxa"/>
          </w:tcPr>
          <w:p w14:paraId="64555F1D" w14:textId="77777777"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Descreva a mudança</w:t>
            </w:r>
          </w:p>
        </w:tc>
      </w:tr>
      <w:tr w:rsidR="00787689" w14:paraId="64555F21" w14:textId="77777777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1F" w14:textId="77777777"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Justificativa da Solicitação</w:t>
            </w:r>
          </w:p>
        </w:tc>
        <w:tc>
          <w:tcPr>
            <w:tcW w:w="5103" w:type="dxa"/>
          </w:tcPr>
          <w:p w14:paraId="64555F20" w14:textId="77777777" w:rsidR="00787689" w:rsidRPr="00787689" w:rsidRDefault="00787689" w:rsidP="00787689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Justifique a mudança</w:t>
            </w:r>
          </w:p>
        </w:tc>
      </w:tr>
    </w:tbl>
    <w:p w14:paraId="64555F22" w14:textId="77777777" w:rsidR="00787689" w:rsidRPr="00787689" w:rsidRDefault="00787689" w:rsidP="00787689"/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77777777" w:rsidR="00787689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deve ser comunicada por e-mail ao solicitante ou através de uma reunião. A comunicação deve ser realizada com </w:t>
      </w:r>
      <w:r w:rsidR="00787689">
        <w:rPr>
          <w:i w:val="0"/>
          <w:iCs/>
          <w:color w:val="auto"/>
        </w:rPr>
        <w:t>muita</w:t>
      </w:r>
      <w:r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As alterações necessárias caso a mudança seja aprovada serão alocadas nos próximos </w:t>
      </w:r>
      <w:proofErr w:type="spellStart"/>
      <w:r>
        <w:rPr>
          <w:i w:val="0"/>
          <w:iCs/>
          <w:color w:val="auto"/>
        </w:rPr>
        <w:t>Sprints</w:t>
      </w:r>
      <w:proofErr w:type="spellEnd"/>
      <w:r>
        <w:rPr>
          <w:i w:val="0"/>
          <w:iCs/>
          <w:color w:val="auto"/>
        </w:rPr>
        <w:t xml:space="preserve">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22" w:name="_Toc452226790"/>
      <w:r>
        <w:t>Cronograma Macro</w:t>
      </w:r>
      <w:bookmarkEnd w:id="22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</w:t>
      </w:r>
      <w:proofErr w:type="spellStart"/>
      <w:r>
        <w:t>sprint</w:t>
      </w:r>
      <w:proofErr w:type="spellEnd"/>
      <w:r>
        <w:t>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3" w:name="_Toc452226791"/>
      <w:bookmarkStart w:id="24" w:name="_Toc484496342"/>
      <w:r>
        <w:lastRenderedPageBreak/>
        <w:t>Plano de Comunicação</w:t>
      </w:r>
      <w:bookmarkEnd w:id="23"/>
    </w:p>
    <w:p w14:paraId="64555F29" w14:textId="77777777" w:rsidR="00913F70" w:rsidRDefault="005571BF">
      <w:pPr>
        <w:spacing w:after="120"/>
      </w:pPr>
      <w:r>
        <w:t xml:space="preserve">Por </w:t>
      </w:r>
      <w:r w:rsidR="001E7B47">
        <w:t>princípio</w:t>
      </w:r>
      <w:r>
        <w:t xml:space="preserve"> todas as informações geradas pelo projeto devem ser limitadas apenas a equipe do projeto sem nenhuma restrição</w:t>
      </w:r>
      <w:r w:rsidR="001E7B47">
        <w:t>.</w:t>
      </w:r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B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Correio eletrônico</w:t>
      </w:r>
    </w:p>
    <w:p w14:paraId="64555F2C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diárias, retrospectiva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Quadro de atividades do SCRUM</w:t>
      </w:r>
    </w:p>
    <w:p w14:paraId="64555F2E" w14:textId="77777777" w:rsidR="001E7B47" w:rsidRDefault="001E7B47" w:rsidP="001E7B47">
      <w:pPr>
        <w:spacing w:after="120"/>
      </w:pPr>
      <w:r>
        <w:t>As reuniões diárias do SCRUM serão realizadas online quando não forem possíveis as reuniões presenciais, sendo estas definidas pelo GP, porém a reunião no fim da semana deverá ser realizada na modalidade presencial, realizadas às sextas feiras, onde constará previamente a pauta dos assuntos a serem discutidos pelo time do projeto, o objetivo da reunião, os participantes e a definição de seus papéis, cabendo ao GP possíveis alterações no cronograma e pauta. Tais reuniões serão somente por voz, não sendo necessário o registro de atas.</w:t>
      </w:r>
    </w:p>
    <w:p w14:paraId="64555F2F" w14:textId="77777777" w:rsidR="001E7B47" w:rsidRDefault="001E7B47" w:rsidP="001E7B47">
      <w:pPr>
        <w:spacing w:after="120"/>
      </w:pPr>
      <w:r>
        <w:t xml:space="preserve">As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irão gerar comunicação por </w:t>
      </w:r>
      <w:proofErr w:type="spellStart"/>
      <w:r>
        <w:t>email</w:t>
      </w:r>
      <w:proofErr w:type="spellEnd"/>
      <w:r>
        <w:t xml:space="preserve">, que deverá ser enviado pelo GP aos integrantes da equipe, onde o objetivo do </w:t>
      </w:r>
      <w:proofErr w:type="spellStart"/>
      <w:r>
        <w:t>email</w:t>
      </w:r>
      <w:proofErr w:type="spellEnd"/>
      <w:r>
        <w:t xml:space="preserve"> será esclarecer os temas revisados na reunião.</w:t>
      </w:r>
    </w:p>
    <w:p w14:paraId="64555F30" w14:textId="77777777" w:rsidR="00310DF5" w:rsidRDefault="00310DF5" w:rsidP="001E7B47">
      <w:pPr>
        <w:spacing w:after="120"/>
      </w:pPr>
      <w:r>
        <w:t>Todas as solicitações não previstas neste plano devem ser submetidas às reuniões semanais de acompanhamento para aprovação. Imediatamente após sua aprovação devem ser atualizadas no plano de gerenciamento das comunicações. O gerente do projeto, será o responsável direto pelo plano de gerenciamento das comunicações.</w:t>
      </w:r>
    </w:p>
    <w:p w14:paraId="64555F31" w14:textId="77777777" w:rsidR="00913F70" w:rsidRDefault="005571BF">
      <w:pPr>
        <w:pStyle w:val="Ttulo2"/>
      </w:pPr>
      <w:bookmarkStart w:id="25" w:name="_Toc452226792"/>
      <w:r>
        <w:t>Organização e Responsabilidades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34" w14:textId="77777777" w:rsidTr="001E7B47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32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33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Responsabilidade</w:t>
            </w:r>
          </w:p>
        </w:tc>
      </w:tr>
      <w:tr w:rsidR="00913F70" w14:paraId="64555F37" w14:textId="77777777">
        <w:trPr>
          <w:jc w:val="center"/>
        </w:trPr>
        <w:tc>
          <w:tcPr>
            <w:tcW w:w="1888" w:type="dxa"/>
          </w:tcPr>
          <w:p w14:paraId="64555F35" w14:textId="77777777" w:rsidR="00913F70" w:rsidRDefault="001E7B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Gerente de Projeto</w:t>
            </w:r>
          </w:p>
        </w:tc>
        <w:tc>
          <w:tcPr>
            <w:tcW w:w="2875" w:type="dxa"/>
          </w:tcPr>
          <w:p w14:paraId="64555F36" w14:textId="77777777" w:rsidR="00913F70" w:rsidRDefault="005571BF" w:rsidP="001E7B4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Comunicação </w:t>
            </w:r>
            <w:r w:rsidR="001E7B47"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eral</w:t>
            </w:r>
            <w:r w:rsidR="001E7B47">
              <w:rPr>
                <w:rFonts w:ascii="Arial" w:hAnsi="Arial"/>
                <w:sz w:val="20"/>
              </w:rPr>
              <w:t xml:space="preserve"> planejada durante o projeto</w:t>
            </w:r>
          </w:p>
        </w:tc>
      </w:tr>
    </w:tbl>
    <w:p w14:paraId="64555F38" w14:textId="77777777" w:rsidR="00310DF5" w:rsidRDefault="00310DF5">
      <w:pPr>
        <w:pStyle w:val="Ttulo2"/>
      </w:pPr>
      <w:bookmarkStart w:id="26" w:name="_Toc452226793"/>
      <w:r>
        <w:t>Eventos de Comunicação</w:t>
      </w:r>
      <w:bookmarkEnd w:id="26"/>
    </w:p>
    <w:p w14:paraId="64555F39" w14:textId="77777777" w:rsidR="00310DF5" w:rsidRDefault="00310DF5" w:rsidP="00310DF5">
      <w:pPr>
        <w:pStyle w:val="Ttulo3"/>
      </w:pPr>
      <w:bookmarkStart w:id="27" w:name="_Toc452226794"/>
      <w:r>
        <w:t>Sprint Planning</w:t>
      </w:r>
      <w:bookmarkEnd w:id="27"/>
      <w:r>
        <w:t xml:space="preserve"> </w:t>
      </w:r>
    </w:p>
    <w:p w14:paraId="64555F3A" w14:textId="77777777" w:rsidR="00310DF5" w:rsidRDefault="00310DF5" w:rsidP="00310DF5">
      <w:r>
        <w:t xml:space="preserve">Reunião de planejamento da Sprint, onde serão apresentadas as informações sobre o objetivo da </w:t>
      </w:r>
      <w:proofErr w:type="spellStart"/>
      <w:r>
        <w:t>sprint</w:t>
      </w:r>
      <w:proofErr w:type="spellEnd"/>
      <w:r>
        <w:t xml:space="preserve"> e suas implicações no projeto, de que formas os </w:t>
      </w:r>
      <w:proofErr w:type="spellStart"/>
      <w:r>
        <w:t>stakeholders</w:t>
      </w:r>
      <w:proofErr w:type="spellEnd"/>
      <w:r>
        <w:t xml:space="preserve"> e áreas da empresa ficarão envolvidas, além dos levantamentos relacionados a tempo, custo e escopo. Lembrando que nesta reunião podem ser adicionados e estimados novos itens, essas estimativas devem ser feitas utilizando a técnica de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14:paraId="64555F3B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Responsável: Gerente de Projeto (Scrum Master)</w:t>
      </w:r>
    </w:p>
    <w:p w14:paraId="64555F3C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3D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Duração: 2 horas</w:t>
      </w:r>
    </w:p>
    <w:p w14:paraId="64555F3E" w14:textId="77777777" w:rsidR="00310DF5" w:rsidRDefault="00310DF5" w:rsidP="00310DF5">
      <w:pPr>
        <w:pStyle w:val="Ttulo3"/>
      </w:pPr>
      <w:bookmarkStart w:id="28" w:name="_Toc452226795"/>
      <w:r>
        <w:t>Daily Scrum</w:t>
      </w:r>
      <w:bookmarkEnd w:id="28"/>
    </w:p>
    <w:p w14:paraId="64555F3F" w14:textId="77777777" w:rsidR="00310DF5" w:rsidRDefault="00310DF5" w:rsidP="00310DF5">
      <w:r>
        <w:t>Reunião pública e diária, onde todos podem participar, porém apenas membros da equipe podem fazer comentários e perguntas. Essa uma é reunião para ser rápida, discussões técnicas ou sobre soluções de problemas ficam de fora desta reunião, o importante é responder o que foi/o que será feito e quais foram os problemas encontrados durante a execução das tarefas.</w:t>
      </w:r>
    </w:p>
    <w:p w14:paraId="64555F40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Responsável: Gerente de Projeto (Scrum Master)</w:t>
      </w:r>
    </w:p>
    <w:p w14:paraId="64555F41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lastRenderedPageBreak/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2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Duração: 15 minutos</w:t>
      </w:r>
    </w:p>
    <w:p w14:paraId="64555F43" w14:textId="77777777" w:rsidR="00310DF5" w:rsidRDefault="00310DF5" w:rsidP="00310DF5">
      <w:pPr>
        <w:pStyle w:val="Ttulo3"/>
      </w:pPr>
      <w:bookmarkStart w:id="29" w:name="_Toc452226796"/>
      <w:r>
        <w:t xml:space="preserve">Sprint </w:t>
      </w:r>
      <w:proofErr w:type="spellStart"/>
      <w:r>
        <w:t>Review</w:t>
      </w:r>
      <w:bookmarkEnd w:id="29"/>
      <w:proofErr w:type="spellEnd"/>
    </w:p>
    <w:p w14:paraId="64555F44" w14:textId="77777777" w:rsidR="00310DF5" w:rsidRDefault="00310DF5" w:rsidP="00310DF5">
      <w:r>
        <w:t xml:space="preserve">Reunião realizada no último dia da </w:t>
      </w:r>
      <w:proofErr w:type="spellStart"/>
      <w:r>
        <w:t>sprint</w:t>
      </w:r>
      <w:proofErr w:type="spellEnd"/>
      <w:r>
        <w:t xml:space="preserve">, o objetivo desta reunião é apresentar o resultado do trabalho realizado durante a </w:t>
      </w:r>
      <w:proofErr w:type="spellStart"/>
      <w:r>
        <w:t>sprint</w:t>
      </w:r>
      <w:proofErr w:type="spellEnd"/>
      <w:r>
        <w:t xml:space="preserve">. O time deve estar preparado para apresentar os artefatos entregáveis daquela </w:t>
      </w:r>
      <w:proofErr w:type="spellStart"/>
      <w:r>
        <w:t>sprint</w:t>
      </w:r>
      <w:proofErr w:type="spellEnd"/>
      <w:r>
        <w:t xml:space="preserve">, realizando demonstrações do que for necessário e esclarecendo possíveis questionamentos. Nesta reunião podem ser levantadas novas funcionalidades e os </w:t>
      </w:r>
      <w:proofErr w:type="spellStart"/>
      <w:r>
        <w:t>stakeholders</w:t>
      </w:r>
      <w:proofErr w:type="spellEnd"/>
      <w:r>
        <w:t xml:space="preserve"> podem identificar funcionalidades que não forem entregues, ou não foram entregues conforme esperado, e solicitar que está funcionalidade em questão seja retornada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Lembrando que não é permitido o uso de slides, a equipe deve apresentar o resultado do que foi feito e não conceitos.</w:t>
      </w:r>
    </w:p>
    <w:p w14:paraId="64555F45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Responsável: Equipe do projeto</w:t>
      </w:r>
    </w:p>
    <w:p w14:paraId="64555F46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7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Duração: 4 horas</w:t>
      </w:r>
    </w:p>
    <w:p w14:paraId="64555F48" w14:textId="77777777" w:rsidR="00310DF5" w:rsidRDefault="00310DF5" w:rsidP="00310DF5">
      <w:pPr>
        <w:pStyle w:val="Ttulo3"/>
      </w:pPr>
      <w:bookmarkStart w:id="30" w:name="_Toc452226797"/>
      <w:r>
        <w:t xml:space="preserve">Sprint </w:t>
      </w:r>
      <w:proofErr w:type="spellStart"/>
      <w:r>
        <w:t>Retrospective</w:t>
      </w:r>
      <w:bookmarkEnd w:id="30"/>
      <w:proofErr w:type="spellEnd"/>
      <w:r>
        <w:t xml:space="preserve"> </w:t>
      </w:r>
    </w:p>
    <w:p w14:paraId="64555F49" w14:textId="77777777" w:rsidR="00310DF5" w:rsidRDefault="00310DF5" w:rsidP="00310DF5">
      <w:r>
        <w:t xml:space="preserve">Reunião de caráter formal e fechada e que tem como objetivo detectar pontos de melhorias para </w:t>
      </w:r>
      <w:proofErr w:type="spellStart"/>
      <w:r>
        <w:t>sprints</w:t>
      </w:r>
      <w:proofErr w:type="spellEnd"/>
      <w:r>
        <w:t xml:space="preserve"> futuras. Será discutido o que foi bom, o que pode melhorar, além de remanejamento de responsabilidades e priorização das melhorias a serem atendidas.</w:t>
      </w:r>
    </w:p>
    <w:p w14:paraId="64555F4A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>Responsável: Gerente de Projeto (Scrum Master)</w:t>
      </w:r>
    </w:p>
    <w:p w14:paraId="64555F4B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C" w14:textId="77777777" w:rsidR="00310DF5" w:rsidRPr="00310DF5" w:rsidRDefault="00310DF5" w:rsidP="0035122B">
      <w:pPr>
        <w:pStyle w:val="PargrafodaLista"/>
        <w:numPr>
          <w:ilvl w:val="0"/>
          <w:numId w:val="8"/>
        </w:numPr>
      </w:pPr>
      <w:r>
        <w:t>Duração: 3 horas</w:t>
      </w:r>
    </w:p>
    <w:p w14:paraId="64555F4D" w14:textId="77777777" w:rsidR="00913F70" w:rsidRDefault="005571BF">
      <w:pPr>
        <w:pStyle w:val="Ttulo2"/>
      </w:pPr>
      <w:bookmarkStart w:id="31" w:name="_Toc452226798"/>
      <w:r>
        <w:t>Atividades e Cronograma Macro</w:t>
      </w:r>
      <w:bookmarkEnd w:id="31"/>
    </w:p>
    <w:p w14:paraId="64555F4E" w14:textId="77777777" w:rsidR="00913F70" w:rsidRDefault="00A43563">
      <w:r>
        <w:t>A definição do cronograma de comunicação e das atividades está contida juntamente ao documento de definição do cronograma do projeto.</w:t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2" w:name="_Toc452226799"/>
      <w:r>
        <w:t xml:space="preserve">Plano de </w:t>
      </w:r>
      <w:r w:rsidR="002B2AD1">
        <w:t>Desenvolvimento</w:t>
      </w:r>
      <w:bookmarkEnd w:id="32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33" w:name="_Toc452226800"/>
      <w:r>
        <w:t>Organização e Responsabilidades</w:t>
      </w:r>
      <w:bookmarkEnd w:id="33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55" w14:textId="77777777" w:rsidTr="00652E1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>
        <w:trPr>
          <w:jc w:val="center"/>
        </w:trPr>
        <w:tc>
          <w:tcPr>
            <w:tcW w:w="1888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57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 xml:space="preserve">Definir histórias de usuários para cada </w:t>
            </w:r>
            <w:proofErr w:type="spellStart"/>
            <w:r w:rsidRPr="00652E1B">
              <w:rPr>
                <w:szCs w:val="24"/>
              </w:rPr>
              <w:t>sprint</w:t>
            </w:r>
            <w:proofErr w:type="spellEnd"/>
          </w:p>
          <w:p w14:paraId="64555F58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>
        <w:trPr>
          <w:jc w:val="center"/>
        </w:trPr>
        <w:tc>
          <w:tcPr>
            <w:tcW w:w="1888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5B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lastRenderedPageBreak/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34" w:name="_Toc452226801"/>
      <w:r>
        <w:lastRenderedPageBreak/>
        <w:t>Estratégia e Cronograma Macro</w:t>
      </w:r>
      <w:bookmarkEnd w:id="34"/>
    </w:p>
    <w:p w14:paraId="64555F5F" w14:textId="77777777" w:rsidR="00913F70" w:rsidRDefault="005571BF">
      <w:r>
        <w:t xml:space="preserve">A tabela abaixo apresenta </w:t>
      </w:r>
      <w:r w:rsidR="007036C5">
        <w:t xml:space="preserve">a estratégia de desenvolvimento das histórias de usuário dividas por </w:t>
      </w:r>
      <w:proofErr w:type="spellStart"/>
      <w:r w:rsidR="007036C5">
        <w:t>sprint</w:t>
      </w:r>
      <w:proofErr w:type="spellEnd"/>
      <w:r w:rsidR="007036C5">
        <w:t xml:space="preserve">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1560"/>
        <w:gridCol w:w="5528"/>
      </w:tblGrid>
      <w:tr w:rsidR="00537D8D" w14:paraId="64555F64" w14:textId="77777777" w:rsidTr="00537D8D">
        <w:trPr>
          <w:trHeight w:val="589"/>
          <w:jc w:val="center"/>
        </w:trPr>
        <w:tc>
          <w:tcPr>
            <w:tcW w:w="846" w:type="dxa"/>
            <w:shd w:val="pct10" w:color="auto" w:fill="FFFFFF"/>
          </w:tcPr>
          <w:p w14:paraId="64555F60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17" w:type="dxa"/>
            <w:shd w:val="pct10" w:color="auto" w:fill="FFFFFF"/>
          </w:tcPr>
          <w:p w14:paraId="64555F61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Início</w:t>
            </w:r>
          </w:p>
        </w:tc>
        <w:tc>
          <w:tcPr>
            <w:tcW w:w="1560" w:type="dxa"/>
            <w:shd w:val="pct10" w:color="auto" w:fill="FFFFFF"/>
          </w:tcPr>
          <w:p w14:paraId="64555F62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Término</w:t>
            </w:r>
          </w:p>
        </w:tc>
        <w:tc>
          <w:tcPr>
            <w:tcW w:w="5528" w:type="dxa"/>
            <w:shd w:val="pct10" w:color="auto" w:fill="FFFFFF"/>
          </w:tcPr>
          <w:p w14:paraId="64555F63" w14:textId="77777777" w:rsidR="00537D8D" w:rsidRDefault="00537D8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Histórias</w:t>
            </w:r>
          </w:p>
        </w:tc>
      </w:tr>
      <w:tr w:rsidR="00537D8D" w14:paraId="64555F6D" w14:textId="77777777" w:rsidTr="00537D8D">
        <w:trPr>
          <w:trHeight w:val="356"/>
          <w:jc w:val="center"/>
        </w:trPr>
        <w:tc>
          <w:tcPr>
            <w:tcW w:w="846" w:type="dxa"/>
          </w:tcPr>
          <w:p w14:paraId="64555F65" w14:textId="77777777"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1417" w:type="dxa"/>
          </w:tcPr>
          <w:p w14:paraId="64555F66" w14:textId="77777777"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1560" w:type="dxa"/>
          </w:tcPr>
          <w:p w14:paraId="64555F67" w14:textId="77777777"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5528" w:type="dxa"/>
          </w:tcPr>
          <w:p w14:paraId="64555F68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Como aluno, eu quero criar uma conta </w:t>
            </w:r>
            <w:proofErr w:type="gramStart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  <w:proofErr w:type="gramEnd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 sistema para poder acessá-lo.</w:t>
            </w:r>
          </w:p>
          <w:p w14:paraId="64555F69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me autenticar no sistema para utilizar suas funcionalidades.</w:t>
            </w:r>
          </w:p>
          <w:p w14:paraId="64555F6A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sair de uma conta do sistema por questões de segurança.</w:t>
            </w:r>
          </w:p>
          <w:p w14:paraId="64555F6B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Como aluno, eu quero excluir minha conta de usuário para não </w:t>
            </w:r>
            <w:proofErr w:type="gramStart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utilizá-la</w:t>
            </w:r>
            <w:proofErr w:type="gramEnd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 mais.</w:t>
            </w:r>
          </w:p>
          <w:p w14:paraId="64555F6C" w14:textId="77777777" w:rsidR="00537D8D" w:rsidRDefault="00537D8D">
            <w:pPr>
              <w:rPr>
                <w:rFonts w:ascii="Arial" w:hAnsi="Arial"/>
                <w:sz w:val="20"/>
              </w:rPr>
            </w:pPr>
          </w:p>
        </w:tc>
      </w:tr>
      <w:tr w:rsidR="00537D8D" w14:paraId="64555F72" w14:textId="77777777" w:rsidTr="00537D8D">
        <w:trPr>
          <w:trHeight w:val="356"/>
          <w:jc w:val="center"/>
        </w:trPr>
        <w:tc>
          <w:tcPr>
            <w:tcW w:w="846" w:type="dxa"/>
          </w:tcPr>
          <w:p w14:paraId="64555F6E" w14:textId="6726C223" w:rsidR="00537D8D" w:rsidRDefault="00D46771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</w:t>
            </w:r>
          </w:p>
        </w:tc>
        <w:tc>
          <w:tcPr>
            <w:tcW w:w="1417" w:type="dxa"/>
          </w:tcPr>
          <w:p w14:paraId="64555F6F" w14:textId="6E1D618A" w:rsidR="00537D8D" w:rsidRDefault="00D46771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23/05/16</w:t>
            </w:r>
          </w:p>
        </w:tc>
        <w:tc>
          <w:tcPr>
            <w:tcW w:w="1560" w:type="dxa"/>
          </w:tcPr>
          <w:p w14:paraId="64555F70" w14:textId="43882944" w:rsidR="00537D8D" w:rsidRDefault="00D46771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03/06/16</w:t>
            </w:r>
          </w:p>
        </w:tc>
        <w:tc>
          <w:tcPr>
            <w:tcW w:w="5528" w:type="dxa"/>
          </w:tcPr>
          <w:p w14:paraId="75993658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HU05.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modificar meu nome de usuário para ter um nome diferente.</w:t>
            </w:r>
          </w:p>
          <w:p w14:paraId="11C6C568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HU06.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alterar minha senha de usuário para utilizar uma senha diferente.</w:t>
            </w:r>
          </w:p>
          <w:p w14:paraId="118FEEF1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HU07.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alterar meu e-mail de usuário para receber e-mail do sistema em outro endereço.</w:t>
            </w:r>
          </w:p>
          <w:p w14:paraId="59CE43F4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HU08.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redefinir minha senha através do e-mail para voltar a acessar o sistema.</w:t>
            </w:r>
          </w:p>
          <w:p w14:paraId="5911CE84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HU09.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um novo ano letivo para organizar meus semestres letivos.</w:t>
            </w:r>
          </w:p>
          <w:p w14:paraId="1B2C86DB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HU010.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um novo semestre letivo para organizar minhas disciplinas.</w:t>
            </w:r>
          </w:p>
          <w:p w14:paraId="6CED9E48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HU012.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os horários de uma disciplina para consultar minhas aulas.</w:t>
            </w:r>
          </w:p>
          <w:p w14:paraId="72DE2351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HU013.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as datas de provas para não perder provas.</w:t>
            </w:r>
          </w:p>
          <w:p w14:paraId="64555F71" w14:textId="4EFDE1AC" w:rsidR="00537D8D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HU014.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as datas de trabalhos para não perder a data de entrega dos trabalhos.</w:t>
            </w:r>
          </w:p>
        </w:tc>
      </w:tr>
    </w:tbl>
    <w:p w14:paraId="64555F73" w14:textId="77777777" w:rsidR="00913F70" w:rsidRDefault="00913F70"/>
    <w:p w14:paraId="64555F76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5" w:name="_Toc452226802"/>
      <w:r>
        <w:t>Plano de Testes</w:t>
      </w:r>
      <w:bookmarkEnd w:id="35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36" w:name="_Toc452226803"/>
      <w:r>
        <w:lastRenderedPageBreak/>
        <w:t>Organização e Responsabilidade</w:t>
      </w:r>
      <w:bookmarkEnd w:id="36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37" w:name="_Toc452226804"/>
      <w:r>
        <w:t>Atividades</w:t>
      </w:r>
      <w:r w:rsidR="005571BF">
        <w:t xml:space="preserve"> e Cronograma Macro</w:t>
      </w:r>
      <w:bookmarkEnd w:id="37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proofErr w:type="spellStart"/>
      <w:r w:rsidR="005A7818">
        <w:rPr>
          <w:i w:val="0"/>
          <w:iCs/>
          <w:color w:val="auto"/>
        </w:rPr>
        <w:t>sprints</w:t>
      </w:r>
      <w:proofErr w:type="spellEnd"/>
      <w:r w:rsidR="005A7818">
        <w:rPr>
          <w:i w:val="0"/>
          <w:iCs/>
          <w:color w:val="auto"/>
        </w:rPr>
        <w:t>.</w:t>
      </w:r>
    </w:p>
    <w:p w14:paraId="64555F85" w14:textId="77777777" w:rsidR="00913F70" w:rsidRDefault="005A7818">
      <w:pPr>
        <w:pStyle w:val="Ttulo3"/>
      </w:pPr>
      <w:bookmarkStart w:id="38" w:name="_Toc452226805"/>
      <w:r>
        <w:t>Alvo dos testes</w:t>
      </w:r>
      <w:bookmarkEnd w:id="38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9" w:name="_Toc452226806"/>
      <w:r>
        <w:t>Tipos de testes</w:t>
      </w:r>
      <w:bookmarkEnd w:id="39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 xml:space="preserve">Ao final do </w:t>
      </w:r>
      <w:proofErr w:type="spellStart"/>
      <w:r>
        <w:t>sprint</w:t>
      </w:r>
      <w:proofErr w:type="spellEnd"/>
      <w:r>
        <w:t xml:space="preserve">, testes de aceitação serão realizados pelo gerente do projeto juntamente com a equipe de desenvolvimento com base nos casos de uso das histórias selecionadas para aquele </w:t>
      </w:r>
      <w:proofErr w:type="spellStart"/>
      <w:r>
        <w:t>sprint</w:t>
      </w:r>
      <w:proofErr w:type="spellEnd"/>
      <w:r>
        <w:t>.</w:t>
      </w:r>
    </w:p>
    <w:p w14:paraId="64555F8A" w14:textId="77777777" w:rsidR="00913F70" w:rsidRDefault="005571BF" w:rsidP="005A7818">
      <w:pPr>
        <w:pStyle w:val="Ttulo3"/>
      </w:pPr>
      <w:bookmarkStart w:id="40" w:name="_Toc452226807"/>
      <w:r>
        <w:t>Registro dos Resultados</w:t>
      </w:r>
      <w:bookmarkEnd w:id="40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 xml:space="preserve">no Documento de Monitoramento de Testes, na seção referente aos testes do </w:t>
      </w:r>
      <w:proofErr w:type="spellStart"/>
      <w:r w:rsidR="005A7818">
        <w:t>sprint</w:t>
      </w:r>
      <w:proofErr w:type="spellEnd"/>
      <w:r w:rsidR="005A7818">
        <w:t xml:space="preserve"> em questão.</w:t>
      </w:r>
    </w:p>
    <w:p w14:paraId="64555F8C" w14:textId="77777777" w:rsidR="005A7818" w:rsidRDefault="005A7818" w:rsidP="005A7818">
      <w:pPr>
        <w:pStyle w:val="Ttulo3"/>
      </w:pPr>
      <w:bookmarkStart w:id="41" w:name="_Toc452226808"/>
      <w:r>
        <w:t>Correções</w:t>
      </w:r>
      <w:bookmarkEnd w:id="41"/>
    </w:p>
    <w:p w14:paraId="64555F8D" w14:textId="77777777"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 xml:space="preserve">gerar uma solicitação de mudança de caráter urgente para que sejam corrigidos no próximo </w:t>
      </w:r>
      <w:proofErr w:type="spellStart"/>
      <w:r>
        <w:t>sprint</w:t>
      </w:r>
      <w:proofErr w:type="spellEnd"/>
      <w:r>
        <w:t>.</w:t>
      </w:r>
    </w:p>
    <w:p w14:paraId="64555F8E" w14:textId="77777777"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64555F8F" w14:textId="77777777" w:rsidR="00913F70" w:rsidRDefault="00D86C47">
      <w:pPr>
        <w:pStyle w:val="Ttulo1"/>
        <w:pBdr>
          <w:top w:val="single" w:sz="4" w:space="2" w:color="auto" w:shadow="1"/>
        </w:pBdr>
      </w:pPr>
      <w:bookmarkStart w:id="42" w:name="_Toc452226809"/>
      <w:r>
        <w:t>Marcos</w:t>
      </w:r>
      <w:bookmarkEnd w:id="42"/>
    </w:p>
    <w:p w14:paraId="64555F90" w14:textId="77777777"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14:paraId="64555F91" w14:textId="77777777" w:rsidR="00B1013D" w:rsidRPr="00B1013D" w:rsidRDefault="00B1013D" w:rsidP="00B1013D">
      <w:pPr>
        <w:pStyle w:val="Ttulo2"/>
      </w:pPr>
      <w:bookmarkStart w:id="43" w:name="_Toc452226810"/>
      <w:r>
        <w:t>Definição dos marcos do projeto</w:t>
      </w:r>
      <w:bookmarkEnd w:id="43"/>
    </w:p>
    <w:p w14:paraId="64555F92" w14:textId="77777777" w:rsidR="00A92A3F" w:rsidRPr="00CB5C94" w:rsidRDefault="00B1013D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Os marcos do projeto são definidos de acordo com a metodologia de desenvolvimento. Dessa maneira 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onde as atividades definidas para serem iniciadas nos marcos devem ser executadas.</w:t>
      </w:r>
    </w:p>
    <w:p w14:paraId="64555F93" w14:textId="77777777" w:rsidR="004A336E" w:rsidRDefault="004A336E" w:rsidP="004A336E">
      <w:pPr>
        <w:pStyle w:val="Ttulo1"/>
      </w:pPr>
      <w:bookmarkStart w:id="44" w:name="_Toc452226811"/>
      <w:r>
        <w:lastRenderedPageBreak/>
        <w:t>Plano de Recursos Humanos</w:t>
      </w:r>
      <w:bookmarkEnd w:id="44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45" w:name="_Toc452226812"/>
      <w:r>
        <w:t>Descrição dos recursos humanos</w:t>
      </w:r>
      <w:bookmarkEnd w:id="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530AFF" w14:paraId="64555FA2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530AFF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3" w14:textId="77777777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8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5FAA" w14:textId="77777777" w:rsidR="00530AFF" w:rsidRPr="00787689" w:rsidRDefault="00530AFF" w:rsidP="00530AFF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530AFF" w14:paraId="64555FAE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C" w14:textId="77777777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47446" w14:paraId="64555FE2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7CC7870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Recursos Humanos</w:t>
            </w:r>
          </w:p>
          <w:p w14:paraId="0D952052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Configuração</w:t>
            </w:r>
          </w:p>
          <w:p w14:paraId="2D05A38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Requisitos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747446" w14:paraId="64555FE7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7B76BA3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  <w:p w14:paraId="14D2712D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artefatos</w:t>
            </w:r>
          </w:p>
          <w:p w14:paraId="64555FE6" w14:textId="684C90CE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Contratar e remover colaboradores</w:t>
            </w:r>
          </w:p>
        </w:tc>
      </w:tr>
      <w:tr w:rsidR="00747446" w14:paraId="64555FEB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8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53F62D4D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projeto</w:t>
            </w:r>
          </w:p>
          <w:p w14:paraId="2634BE63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projeto</w:t>
            </w:r>
          </w:p>
          <w:p w14:paraId="5078A68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cronograma</w:t>
            </w:r>
          </w:p>
          <w:p w14:paraId="3F990BE4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cronograma</w:t>
            </w:r>
          </w:p>
          <w:p w14:paraId="6D69FFE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Distribuir tarefas</w:t>
            </w:r>
          </w:p>
          <w:p w14:paraId="168BCF43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Alocar recursos</w:t>
            </w:r>
          </w:p>
          <w:p w14:paraId="0C9AFE9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reuniões</w:t>
            </w:r>
          </w:p>
          <w:p w14:paraId="4873DCF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e realizar testes funcionais</w:t>
            </w:r>
          </w:p>
          <w:p w14:paraId="1FF1CC39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87689" w:rsidRDefault="00747446" w:rsidP="00747446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C" w14:textId="77777777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ED" w14:textId="07BAB768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7A29D110" w14:textId="77777777" w:rsidR="00747446" w:rsidRDefault="00747446" w:rsidP="00530AFF"/>
    <w:p w14:paraId="6455603A" w14:textId="093B8DD8" w:rsidR="003D450A" w:rsidRPr="00530AFF" w:rsidRDefault="00747446" w:rsidP="00530AFF">
      <w:r>
        <w:t xml:space="preserve">Os executores de cada papel estão definidos no link a seguir: </w:t>
      </w:r>
      <w:hyperlink r:id="rId10" w:history="1">
        <w:r w:rsidRPr="00747446">
          <w:rPr>
            <w:rStyle w:val="Hyperlink"/>
          </w:rPr>
          <w:t>Definição de Papéis</w:t>
        </w:r>
      </w:hyperlink>
    </w:p>
    <w:p w14:paraId="6455603B" w14:textId="77777777" w:rsidR="00913F70" w:rsidRDefault="005571BF">
      <w:pPr>
        <w:pStyle w:val="Ttulo1"/>
        <w:pBdr>
          <w:top w:val="single" w:sz="4" w:space="0" w:color="auto" w:shadow="1"/>
        </w:pBdr>
      </w:pPr>
      <w:bookmarkStart w:id="46" w:name="_Toc452226813"/>
      <w:r>
        <w:t>Cronograma Geral</w:t>
      </w:r>
      <w:bookmarkEnd w:id="46"/>
    </w:p>
    <w:p w14:paraId="6455603C" w14:textId="77777777" w:rsidR="005571BF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24"/>
      <w:r w:rsidR="00632F64">
        <w:rPr>
          <w:iCs/>
        </w:rPr>
        <w:t xml:space="preserve">repositório, no diretório de documentos do projeto. </w:t>
      </w:r>
    </w:p>
    <w:p w14:paraId="6455603D" w14:textId="77777777" w:rsidR="00632F64" w:rsidRDefault="00632F64" w:rsidP="00632F64">
      <w:pPr>
        <w:pStyle w:val="Ttulo2"/>
      </w:pPr>
      <w:bookmarkStart w:id="47" w:name="_Toc452226814"/>
      <w:r>
        <w:t>Apêndice</w:t>
      </w:r>
      <w:r w:rsidR="006073EF">
        <w:t>s</w:t>
      </w:r>
      <w:bookmarkEnd w:id="47"/>
    </w:p>
    <w:p w14:paraId="6455603E" w14:textId="77777777" w:rsidR="00632F64" w:rsidRPr="00632F64" w:rsidRDefault="00D46771" w:rsidP="00632F64">
      <w:pPr>
        <w:rPr>
          <w:iCs/>
        </w:rPr>
      </w:pPr>
      <w:hyperlink r:id="rId11" w:history="1">
        <w:r w:rsidR="00632F64" w:rsidRPr="00C004E4">
          <w:rPr>
            <w:rStyle w:val="Hyperlink"/>
            <w:iCs/>
          </w:rPr>
          <w:t>Documento de Cronograma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59607" w14:textId="77777777" w:rsidR="00E1675E" w:rsidRDefault="00E1675E">
      <w:pPr>
        <w:spacing w:before="0" w:after="0"/>
      </w:pPr>
      <w:r>
        <w:separator/>
      </w:r>
    </w:p>
  </w:endnote>
  <w:endnote w:type="continuationSeparator" w:id="0">
    <w:p w14:paraId="4885E0B6" w14:textId="77777777" w:rsidR="00E1675E" w:rsidRDefault="00E167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46771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D46771" w:rsidRDefault="00D46771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77777777" w:rsidR="00D46771" w:rsidRDefault="00D46771">
          <w:pPr>
            <w:pStyle w:val="Rodap"/>
          </w:pPr>
          <w:r>
            <w:rPr>
              <w:snapToGrid w:val="0"/>
              <w:lang w:eastAsia="en-US"/>
            </w:rPr>
            <w:t>Arquivo: MSL_PP_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6EA9ED80" w:rsidR="00D46771" w:rsidRDefault="00D46771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47446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47446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  <w:tr w:rsidR="00D46771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D46771" w:rsidRDefault="00D46771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1A4C1880" w:rsidR="00D46771" w:rsidRDefault="00D46771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>
              <w:rPr>
                <w:noProof/>
              </w:rPr>
              <w:t>28/05/2016 19:24:00</w:t>
            </w:r>
          </w:fldSimple>
          <w:r>
            <w:t>h</w:t>
          </w:r>
        </w:p>
      </w:tc>
    </w:tr>
  </w:tbl>
  <w:p w14:paraId="64556053" w14:textId="77777777" w:rsidR="00D46771" w:rsidRDefault="00D467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C54BE" w14:textId="77777777" w:rsidR="00E1675E" w:rsidRDefault="00E1675E">
      <w:pPr>
        <w:spacing w:before="0" w:after="0"/>
      </w:pPr>
      <w:r>
        <w:separator/>
      </w:r>
    </w:p>
  </w:footnote>
  <w:footnote w:type="continuationSeparator" w:id="0">
    <w:p w14:paraId="73D4D985" w14:textId="77777777" w:rsidR="00E1675E" w:rsidRDefault="00E167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D46771" w:rsidRDefault="00D46771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830EE"/>
    <w:rsid w:val="000911F2"/>
    <w:rsid w:val="000C61C4"/>
    <w:rsid w:val="000E39D9"/>
    <w:rsid w:val="0010098E"/>
    <w:rsid w:val="00101CAB"/>
    <w:rsid w:val="001301B0"/>
    <w:rsid w:val="001A4882"/>
    <w:rsid w:val="001A7A92"/>
    <w:rsid w:val="001C3237"/>
    <w:rsid w:val="001E7B47"/>
    <w:rsid w:val="00210B42"/>
    <w:rsid w:val="00251A84"/>
    <w:rsid w:val="002B2AD1"/>
    <w:rsid w:val="002E55F2"/>
    <w:rsid w:val="00310DF5"/>
    <w:rsid w:val="00345547"/>
    <w:rsid w:val="0035122B"/>
    <w:rsid w:val="003D450A"/>
    <w:rsid w:val="003E182D"/>
    <w:rsid w:val="00487843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60355F"/>
    <w:rsid w:val="006073EF"/>
    <w:rsid w:val="00632F64"/>
    <w:rsid w:val="006454EC"/>
    <w:rsid w:val="00652E1B"/>
    <w:rsid w:val="006A589E"/>
    <w:rsid w:val="006F15FD"/>
    <w:rsid w:val="007036C5"/>
    <w:rsid w:val="00747446"/>
    <w:rsid w:val="00761EF5"/>
    <w:rsid w:val="00787689"/>
    <w:rsid w:val="00816D65"/>
    <w:rsid w:val="008375C5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95072"/>
    <w:rsid w:val="00AB038F"/>
    <w:rsid w:val="00B1013D"/>
    <w:rsid w:val="00B568A0"/>
    <w:rsid w:val="00B72CDB"/>
    <w:rsid w:val="00B96127"/>
    <w:rsid w:val="00BC7D3B"/>
    <w:rsid w:val="00BD3788"/>
    <w:rsid w:val="00C004E4"/>
    <w:rsid w:val="00CA2CDB"/>
    <w:rsid w:val="00CB5C94"/>
    <w:rsid w:val="00CC6300"/>
    <w:rsid w:val="00CC7C45"/>
    <w:rsid w:val="00CE0F9D"/>
    <w:rsid w:val="00CF059E"/>
    <w:rsid w:val="00CF7CAE"/>
    <w:rsid w:val="00D05F81"/>
    <w:rsid w:val="00D46771"/>
    <w:rsid w:val="00D608C0"/>
    <w:rsid w:val="00D86C47"/>
    <w:rsid w:val="00DB3BD9"/>
    <w:rsid w:val="00DF7548"/>
    <w:rsid w:val="00E1675E"/>
    <w:rsid w:val="00E25A14"/>
    <w:rsid w:val="00E72F2A"/>
    <w:rsid w:val="00EE4674"/>
    <w:rsid w:val="00F000F8"/>
    <w:rsid w:val="00F13020"/>
    <w:rsid w:val="00F2071D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SL_CP_CronogramaDoProjeto.xl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50CgLqL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ADF3-5E32-4155-AB24-426B8854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527</TotalTime>
  <Pages>14</Pages>
  <Words>3793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24228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75</cp:revision>
  <cp:lastPrinted>2003-08-11T20:30:00Z</cp:lastPrinted>
  <dcterms:created xsi:type="dcterms:W3CDTF">2016-05-11T19:46:00Z</dcterms:created>
  <dcterms:modified xsi:type="dcterms:W3CDTF">2016-06-10T16:09:00Z</dcterms:modified>
</cp:coreProperties>
</file>