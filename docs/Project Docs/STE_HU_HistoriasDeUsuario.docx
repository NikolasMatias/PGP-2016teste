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F107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BF10C1" wp14:editId="52BF10C2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F10D0" w14:textId="77777777"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2BF10C1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52BF10D0" w14:textId="77777777"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2BF1077" w14:textId="77777777" w:rsidR="005507A6" w:rsidRPr="005507A6" w:rsidRDefault="005507A6" w:rsidP="005507A6"/>
    <w:p w14:paraId="52BF1078" w14:textId="77777777" w:rsidR="005507A6" w:rsidRDefault="005507A6" w:rsidP="005507A6"/>
    <w:p w14:paraId="52BF1079" w14:textId="77777777" w:rsidR="005507A6" w:rsidRDefault="005507A6" w:rsidP="005507A6"/>
    <w:p w14:paraId="52BF107A" w14:textId="77777777" w:rsidR="005507A6" w:rsidRDefault="005507A6" w:rsidP="005507A6"/>
    <w:p w14:paraId="52BF107B" w14:textId="77777777" w:rsidR="005507A6" w:rsidRDefault="005507A6" w:rsidP="005507A6"/>
    <w:p w14:paraId="52BF107C" w14:textId="77777777" w:rsidR="005507A6" w:rsidRDefault="005507A6" w:rsidP="005507A6"/>
    <w:p w14:paraId="52BF107D" w14:textId="77777777" w:rsidR="005507A6" w:rsidRDefault="005507A6" w:rsidP="005507A6"/>
    <w:p w14:paraId="52BF107E" w14:textId="77777777" w:rsidR="005507A6" w:rsidRPr="005507A6" w:rsidRDefault="005507A6" w:rsidP="005507A6"/>
    <w:p w14:paraId="52BF107F" w14:textId="77777777"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14:paraId="52BF1080" w14:textId="77777777" w:rsidR="005507A6" w:rsidRDefault="00550A5F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Histórias de Usuário</w:t>
      </w:r>
    </w:p>
    <w:p w14:paraId="52BF1081" w14:textId="77777777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1509B1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52BF108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52BF108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52BF1088" w14:textId="77777777">
        <w:tc>
          <w:tcPr>
            <w:tcW w:w="1418" w:type="dxa"/>
            <w:shd w:val="pct12" w:color="000000" w:fill="FFFFFF"/>
          </w:tcPr>
          <w:p w14:paraId="52BF108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2BF108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52BF108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2BF108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52BF108D" w14:textId="77777777">
        <w:tc>
          <w:tcPr>
            <w:tcW w:w="1418" w:type="dxa"/>
          </w:tcPr>
          <w:p w14:paraId="52BF1089" w14:textId="77777777"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14:paraId="52BF108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52BF108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52BF108C" w14:textId="77777777"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Toda a Equipe</w:t>
            </w:r>
          </w:p>
        </w:tc>
      </w:tr>
      <w:tr w:rsidR="00913F70" w14:paraId="52BF1092" w14:textId="77777777">
        <w:tc>
          <w:tcPr>
            <w:tcW w:w="1418" w:type="dxa"/>
          </w:tcPr>
          <w:p w14:paraId="52BF108E" w14:textId="77777777"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52BF108F" w14:textId="77777777"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52BF1090" w14:textId="26EC3EFD" w:rsidR="00913F70" w:rsidRDefault="009B47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Divisão de histórias d</w:t>
            </w:r>
            <w:r w:rsidR="00847DDA">
              <w:rPr>
                <w:rFonts w:ascii="Arial" w:hAnsi="Arial" w:cs="Arial"/>
                <w:sz w:val="20"/>
              </w:rPr>
              <w:t>a</w:t>
            </w:r>
            <w:r w:rsidR="001509B1">
              <w:rPr>
                <w:rFonts w:ascii="Arial" w:hAnsi="Arial" w:cs="Arial"/>
                <w:sz w:val="20"/>
              </w:rPr>
              <w:t xml:space="preserve"> sprint 1</w:t>
            </w:r>
          </w:p>
        </w:tc>
        <w:tc>
          <w:tcPr>
            <w:tcW w:w="2410" w:type="dxa"/>
          </w:tcPr>
          <w:p w14:paraId="52BF1091" w14:textId="77777777"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B4702" w14:paraId="57D250EB" w14:textId="77777777">
        <w:tc>
          <w:tcPr>
            <w:tcW w:w="1418" w:type="dxa"/>
          </w:tcPr>
          <w:p w14:paraId="6BA4E17E" w14:textId="2734103F" w:rsidR="009B4702" w:rsidRDefault="009B47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2F6B959C" w14:textId="5D49AB3C" w:rsidR="009B4702" w:rsidRDefault="009B47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4D575ECF" w14:textId="3562B415" w:rsidR="009B4702" w:rsidRDefault="009B47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Divisão de histórias da Sprint 2</w:t>
            </w:r>
          </w:p>
        </w:tc>
        <w:tc>
          <w:tcPr>
            <w:tcW w:w="2410" w:type="dxa"/>
          </w:tcPr>
          <w:p w14:paraId="2BDCFC93" w14:textId="77777777" w:rsidR="009B4702" w:rsidRDefault="009B470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2BF1093" w14:textId="77777777" w:rsidR="00913F70" w:rsidRDefault="00913F70"/>
    <w:p w14:paraId="52BF1094" w14:textId="77777777"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14:paraId="52BF1095" w14:textId="77777777" w:rsidR="00550A5F" w:rsidRPr="00550A5F" w:rsidRDefault="00550A5F" w:rsidP="00550A5F">
      <w:pPr>
        <w:pStyle w:val="Ttulo1"/>
        <w:rPr>
          <w:szCs w:val="24"/>
        </w:rPr>
      </w:pPr>
      <w:r w:rsidRPr="00550A5F">
        <w:t>Histórias de Usuário</w:t>
      </w:r>
    </w:p>
    <w:p w14:paraId="52BF1096" w14:textId="77777777" w:rsidR="00550A5F" w:rsidRPr="00550A5F" w:rsidRDefault="00550A5F" w:rsidP="00550A5F">
      <w:pPr>
        <w:spacing w:before="0" w:after="0"/>
        <w:jc w:val="left"/>
        <w:rPr>
          <w:szCs w:val="24"/>
        </w:rPr>
      </w:pPr>
    </w:p>
    <w:p w14:paraId="52BF1097" w14:textId="77777777"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criar uma conta no sistema para poder acessá-lo.</w:t>
      </w:r>
    </w:p>
    <w:p w14:paraId="52BF1098" w14:textId="77777777"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me autenticar no sistema para utilizar suas funcionalidades.</w:t>
      </w:r>
    </w:p>
    <w:p w14:paraId="52BF1099" w14:textId="77777777"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sair de uma conta do sistema por questões de segurança.</w:t>
      </w:r>
    </w:p>
    <w:p w14:paraId="52BF109A" w14:textId="77777777"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minha conta de usuário para não utilizá-la mais.</w:t>
      </w:r>
    </w:p>
    <w:p w14:paraId="52BF109C" w14:textId="77777777" w:rsidR="00550A5F" w:rsidRPr="00D81EBB" w:rsidRDefault="00550A5F" w:rsidP="00D81EBB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meu nome de usuário para ter um nome diferente.</w:t>
      </w:r>
    </w:p>
    <w:p w14:paraId="52BF109D" w14:textId="77777777" w:rsidR="00550A5F" w:rsidRPr="00D81EBB" w:rsidRDefault="00550A5F" w:rsidP="00D81EBB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alterar minha senha de usuário para utilizar uma senha diferente.</w:t>
      </w:r>
    </w:p>
    <w:p w14:paraId="52BF109E" w14:textId="77777777" w:rsidR="00550A5F" w:rsidRPr="00D81EBB" w:rsidRDefault="00550A5F" w:rsidP="00D81EBB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alterar meu e-mail de usuário para receber e-mail do sistema em outro endereço.</w:t>
      </w:r>
    </w:p>
    <w:p w14:paraId="52BF10A0" w14:textId="21989752" w:rsidR="00550A5F" w:rsidRPr="00D70B5A" w:rsidRDefault="00550A5F" w:rsidP="00D70B5A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550A5F">
        <w:rPr>
          <w:rFonts w:ascii="Arial" w:hAnsi="Arial" w:cs="Arial"/>
          <w:color w:val="000000"/>
          <w:sz w:val="22"/>
          <w:szCs w:val="22"/>
        </w:rPr>
        <w:t xml:space="preserve">Como aluno, eu quero </w:t>
      </w:r>
      <w:r w:rsidR="00D81EBB">
        <w:rPr>
          <w:rFonts w:ascii="Arial" w:hAnsi="Arial" w:cs="Arial"/>
          <w:color w:val="000000"/>
          <w:sz w:val="22"/>
          <w:szCs w:val="22"/>
        </w:rPr>
        <w:t>redefinir</w:t>
      </w:r>
      <w:r w:rsidRPr="00550A5F">
        <w:rPr>
          <w:rFonts w:ascii="Arial" w:hAnsi="Arial" w:cs="Arial"/>
          <w:color w:val="000000"/>
          <w:sz w:val="22"/>
          <w:szCs w:val="22"/>
        </w:rPr>
        <w:t xml:space="preserve"> minha senha através do e-mail para voltar a acessar o sistema.</w:t>
      </w:r>
    </w:p>
    <w:p w14:paraId="52BF10A1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um novo ano letivo para organizar meus semestres letivos.</w:t>
      </w:r>
    </w:p>
    <w:p w14:paraId="52BF10A2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um novo semestre letivo para organizar minhas disciplinas.</w:t>
      </w:r>
    </w:p>
    <w:p w14:paraId="52BF10A3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uma nova disciplina para organizar meus horários, pr</w:t>
      </w:r>
      <w:bookmarkStart w:id="1" w:name="_GoBack"/>
      <w:bookmarkEnd w:id="1"/>
      <w:r w:rsidRPr="00D70B5A">
        <w:rPr>
          <w:rFonts w:ascii="Arial" w:hAnsi="Arial" w:cs="Arial"/>
          <w:color w:val="000000"/>
          <w:sz w:val="22"/>
          <w:szCs w:val="22"/>
        </w:rPr>
        <w:t>ovas e trabalhos.</w:t>
      </w:r>
    </w:p>
    <w:p w14:paraId="52BF10A4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os horários de uma disciplina para consultar minhas aulas.</w:t>
      </w:r>
    </w:p>
    <w:p w14:paraId="52BF10A5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as datas de provas para não perder provas.</w:t>
      </w:r>
    </w:p>
    <w:p w14:paraId="52BF10A6" w14:textId="77777777" w:rsidR="00550A5F" w:rsidRPr="00D70B5A" w:rsidRDefault="00550A5F" w:rsidP="00D70B5A">
      <w:pPr>
        <w:pStyle w:val="PargrafodaLista"/>
        <w:numPr>
          <w:ilvl w:val="0"/>
          <w:numId w:val="50"/>
        </w:numPr>
        <w:spacing w:before="0" w:after="0"/>
        <w:jc w:val="left"/>
        <w:rPr>
          <w:rFonts w:ascii="Arial" w:hAnsi="Arial" w:cs="Arial"/>
          <w:color w:val="000000"/>
          <w:sz w:val="22"/>
          <w:szCs w:val="22"/>
        </w:rPr>
      </w:pPr>
      <w:r w:rsidRPr="00D70B5A">
        <w:rPr>
          <w:rFonts w:ascii="Arial" w:hAnsi="Arial" w:cs="Arial"/>
          <w:color w:val="000000"/>
          <w:sz w:val="22"/>
          <w:szCs w:val="22"/>
        </w:rPr>
        <w:t>Como aluno, eu quero cadastrar as datas de trabalhos para não perder a data de entrega dos trabalhos.</w:t>
      </w:r>
    </w:p>
    <w:p w14:paraId="52BF10A7" w14:textId="77777777" w:rsidR="00550A5F" w:rsidRPr="00550A5F" w:rsidRDefault="00550A5F" w:rsidP="00550A5F">
      <w:pPr>
        <w:spacing w:before="0" w:after="0"/>
        <w:jc w:val="left"/>
        <w:rPr>
          <w:szCs w:val="24"/>
        </w:rPr>
      </w:pPr>
    </w:p>
    <w:p w14:paraId="52BF10A8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anos letivos para ver meus anos letivos cadastrados.</w:t>
      </w:r>
    </w:p>
    <w:p w14:paraId="52BF10A9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semestres letivos para ver meus semestres letivos cadastrados.</w:t>
      </w:r>
    </w:p>
    <w:p w14:paraId="52BF10AA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disciplinas para ver minhas disciplinas cadastradas.</w:t>
      </w:r>
    </w:p>
    <w:p w14:paraId="52BF10AB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horários de uma disciplina para ver meus horários de aula.</w:t>
      </w:r>
    </w:p>
    <w:p w14:paraId="52BF10AC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datas de provas para ver quando são as provas das minhas disciplinas.</w:t>
      </w:r>
    </w:p>
    <w:p w14:paraId="52BF10AD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datas de trabalhos para ver as datas de entregas dos meus trabalhos.</w:t>
      </w:r>
    </w:p>
    <w:p w14:paraId="52BF10AE" w14:textId="77777777" w:rsidR="00550A5F" w:rsidRPr="00550A5F" w:rsidRDefault="00550A5F" w:rsidP="00550A5F">
      <w:pPr>
        <w:spacing w:before="0" w:after="0"/>
        <w:jc w:val="left"/>
        <w:rPr>
          <w:szCs w:val="24"/>
        </w:rPr>
      </w:pPr>
    </w:p>
    <w:p w14:paraId="52BF10AF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 ano letivo para alterar seu nome, data de início ou de término.</w:t>
      </w:r>
    </w:p>
    <w:p w14:paraId="52BF10B0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 semestre letivo para alterar seu nome, data de início ou de término ou o ano letivo.</w:t>
      </w:r>
    </w:p>
    <w:p w14:paraId="52BF10B1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disciplina para alterar o nome da disciplina, nome do professor ou o semestre letivo.</w:t>
      </w:r>
    </w:p>
    <w:p w14:paraId="52BF10B2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o horário de uma disciplina para alterar o horário, sala ou o dia da semana.</w:t>
      </w:r>
    </w:p>
    <w:p w14:paraId="52BF10B3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data de prova para alterar a disciplina dela, a descrição, a data ou o horário.</w:t>
      </w:r>
    </w:p>
    <w:p w14:paraId="52BF10B4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data de trabalho para alterar a disciplina dele, a descrição, a data ou o horário.</w:t>
      </w:r>
    </w:p>
    <w:p w14:paraId="52BF10B5" w14:textId="77777777" w:rsidR="00550A5F" w:rsidRPr="00550A5F" w:rsidRDefault="00550A5F" w:rsidP="00550A5F">
      <w:pPr>
        <w:spacing w:before="0" w:after="0"/>
        <w:jc w:val="left"/>
        <w:rPr>
          <w:szCs w:val="24"/>
        </w:rPr>
      </w:pPr>
    </w:p>
    <w:p w14:paraId="52BF10B6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 ano letivo para removê-lo da minha conta.</w:t>
      </w:r>
    </w:p>
    <w:p w14:paraId="52BF10B7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 semestre letivo para removê-lo da minha conta.</w:t>
      </w:r>
    </w:p>
    <w:p w14:paraId="52BF10B8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uma disciplina para removê-lo da minha conta.</w:t>
      </w:r>
    </w:p>
    <w:p w14:paraId="52BF10B9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o horário de uma disciplina para removê-lo da minha conta.</w:t>
      </w:r>
    </w:p>
    <w:p w14:paraId="52BF10BA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a data de uma prova para removê-la da minha conta.</w:t>
      </w:r>
    </w:p>
    <w:p w14:paraId="52BF10BB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a data de um trabalho para removê-la da minha conta.</w:t>
      </w:r>
    </w:p>
    <w:p w14:paraId="52BF10BC" w14:textId="77777777" w:rsidR="00550A5F" w:rsidRPr="00550A5F" w:rsidRDefault="00550A5F" w:rsidP="00550A5F">
      <w:pPr>
        <w:spacing w:before="0" w:after="0"/>
        <w:jc w:val="left"/>
        <w:rPr>
          <w:szCs w:val="24"/>
        </w:rPr>
      </w:pPr>
    </w:p>
    <w:p w14:paraId="52BF10BD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sincronize meus dados com o Google Calendar para acessá-los a partir do calendário.</w:t>
      </w:r>
    </w:p>
    <w:p w14:paraId="52BF10BE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crie lembretes no Google Calendar para receber notificações de aulas, provas e trabalhos.</w:t>
      </w:r>
    </w:p>
    <w:p w14:paraId="52BF10BF" w14:textId="77777777"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sincronize meus dados com o Microsoft Calendar para acessá-los a partir do calendário.</w:t>
      </w:r>
    </w:p>
    <w:p w14:paraId="52BF10C0" w14:textId="77777777" w:rsidR="00632F64" w:rsidRPr="00550A5F" w:rsidRDefault="00550A5F" w:rsidP="00C65387">
      <w:pPr>
        <w:pStyle w:val="PargrafodaLista"/>
        <w:numPr>
          <w:ilvl w:val="0"/>
          <w:numId w:val="50"/>
        </w:numPr>
        <w:outlineLvl w:val="0"/>
        <w:rPr>
          <w:iCs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crie lembretes no Microsoft Calendar para receber notificações de aulas, provas e trabalhos.</w:t>
      </w:r>
      <w:bookmarkEnd w:id="0"/>
    </w:p>
    <w:sectPr w:rsidR="00632F64" w:rsidRPr="00550A5F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F10C5" w14:textId="77777777" w:rsidR="00E26EE4" w:rsidRDefault="00E26EE4">
      <w:pPr>
        <w:spacing w:before="0" w:after="0"/>
      </w:pPr>
      <w:r>
        <w:separator/>
      </w:r>
    </w:p>
  </w:endnote>
  <w:endnote w:type="continuationSeparator" w:id="0">
    <w:p w14:paraId="52BF10C6" w14:textId="77777777" w:rsidR="00E26EE4" w:rsidRDefault="00E26E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 w14:paraId="52BF10C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52BF10C8" w14:textId="77777777"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14:paraId="52BF10C9" w14:textId="77777777"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52BF10CA" w14:textId="523D9CE2"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70B5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70B5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E25A14" w14:paraId="52BF10CE" w14:textId="77777777">
      <w:trPr>
        <w:cantSplit/>
        <w:trHeight w:val="367"/>
      </w:trPr>
      <w:tc>
        <w:tcPr>
          <w:tcW w:w="4503" w:type="dxa"/>
          <w:vMerge/>
        </w:tcPr>
        <w:p w14:paraId="52BF10CC" w14:textId="77777777"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14:paraId="52BF10CD" w14:textId="278BBF94"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D70B5A">
            <w:fldChar w:fldCharType="begin"/>
          </w:r>
          <w:r w:rsidR="00D70B5A">
            <w:instrText xml:space="preserve"> SAVEDATE  \* MERGEFORMAT </w:instrText>
          </w:r>
          <w:r w:rsidR="00D70B5A">
            <w:fldChar w:fldCharType="separate"/>
          </w:r>
          <w:r w:rsidR="00D70B5A">
            <w:rPr>
              <w:noProof/>
            </w:rPr>
            <w:t>27/05/2016 21:27:00</w:t>
          </w:r>
          <w:r w:rsidR="00D70B5A">
            <w:rPr>
              <w:noProof/>
            </w:rPr>
            <w:fldChar w:fldCharType="end"/>
          </w:r>
          <w:r>
            <w:t>h</w:t>
          </w:r>
        </w:p>
      </w:tc>
    </w:tr>
  </w:tbl>
  <w:p w14:paraId="52BF10CF" w14:textId="77777777"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F10C3" w14:textId="77777777" w:rsidR="00E26EE4" w:rsidRDefault="00E26EE4">
      <w:pPr>
        <w:spacing w:before="0" w:after="0"/>
      </w:pPr>
      <w:r>
        <w:separator/>
      </w:r>
    </w:p>
  </w:footnote>
  <w:footnote w:type="continuationSeparator" w:id="0">
    <w:p w14:paraId="52BF10C4" w14:textId="77777777" w:rsidR="00E26EE4" w:rsidRDefault="00E26E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F10C7" w14:textId="77777777"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87689"/>
    <w:rsid w:val="00816D65"/>
    <w:rsid w:val="008375C5"/>
    <w:rsid w:val="00847DDA"/>
    <w:rsid w:val="00883E7F"/>
    <w:rsid w:val="00913F70"/>
    <w:rsid w:val="009B4702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B1013D"/>
    <w:rsid w:val="00B72CDB"/>
    <w:rsid w:val="00B96127"/>
    <w:rsid w:val="00BC7D3B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70B5A"/>
    <w:rsid w:val="00D81EBB"/>
    <w:rsid w:val="00D86C47"/>
    <w:rsid w:val="00DB3BD9"/>
    <w:rsid w:val="00DF7548"/>
    <w:rsid w:val="00E25A14"/>
    <w:rsid w:val="00E26EE4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2BF107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9ABF-B419-4AAE-9493-A330E2F1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286</TotalTime>
  <Pages>4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3718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Joao Gabriel</cp:lastModifiedBy>
  <cp:revision>61</cp:revision>
  <cp:lastPrinted>2003-08-11T20:30:00Z</cp:lastPrinted>
  <dcterms:created xsi:type="dcterms:W3CDTF">2016-05-11T19:46:00Z</dcterms:created>
  <dcterms:modified xsi:type="dcterms:W3CDTF">2016-05-28T03:27:00Z</dcterms:modified>
</cp:coreProperties>
</file>